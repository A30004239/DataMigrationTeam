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0384140" w:displacedByCustomXml="next"/>
    <w:bookmarkEnd w:id="0" w:displacedByCustomXml="next"/>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7B74F70B" w14:textId="68929CEB" w:rsidR="009E73ED" w:rsidRDefault="00DA1D4F">
              <w:pPr>
                <w:pStyle w:val="Publishwithline"/>
              </w:pPr>
              <w:r>
                <w:t xml:space="preserve">Converting Netezza DDL to </w:t>
              </w:r>
              <w:r w:rsidR="005077C2">
                <w:t>SQL Data Warehouse</w:t>
              </w:r>
            </w:p>
          </w:sdtContent>
        </w:sdt>
        <w:p w14:paraId="51365D14" w14:textId="77777777" w:rsidR="009E73ED" w:rsidRDefault="009E73ED">
          <w:pPr>
            <w:pStyle w:val="underline"/>
          </w:pPr>
        </w:p>
        <w:p w14:paraId="2D9D9A50" w14:textId="77777777" w:rsidR="009E73ED" w:rsidRDefault="00FD324A">
          <w:pPr>
            <w:pStyle w:val="PadderBetweenControlandBody"/>
          </w:pPr>
        </w:p>
      </w:sdtContent>
    </w:sdt>
    <w:p w14:paraId="1235C4EF" w14:textId="77777777" w:rsidR="005077C2" w:rsidRDefault="005077C2" w:rsidP="005077C2">
      <w:pPr>
        <w:pStyle w:val="Heading1"/>
      </w:pPr>
      <w:r>
        <w:t>Overview</w:t>
      </w:r>
    </w:p>
    <w:p w14:paraId="33D0BE72" w14:textId="7E28FE86" w:rsidR="009E73ED" w:rsidRDefault="000D6A47">
      <w:r>
        <w:t xml:space="preserve">This blog is intended to provide </w:t>
      </w:r>
      <w:r w:rsidR="00583778">
        <w:t>guidance for converting a Netezza platform to Azure Data Warehouse(SQLDW)</w:t>
      </w:r>
      <w:r>
        <w:t xml:space="preserve">. This also provides </w:t>
      </w:r>
      <w:r w:rsidR="00583778">
        <w:t>a PowerShell script that will convert an extracted Netezza DDL to SQLDW</w:t>
      </w:r>
      <w:r>
        <w:t>.</w:t>
      </w:r>
    </w:p>
    <w:p w14:paraId="7FBE306E" w14:textId="1B427F54" w:rsidR="00752F51" w:rsidRDefault="00752F51" w:rsidP="00752F51">
      <w:pPr>
        <w:pStyle w:val="Heading1"/>
      </w:pPr>
      <w:r>
        <w:t>Problem</w:t>
      </w:r>
    </w:p>
    <w:p w14:paraId="0C786AAE" w14:textId="77777777" w:rsidR="00583778" w:rsidRDefault="00583778">
      <w:r>
        <w:t>Migrating Netezza to SQLDW requires several steps.</w:t>
      </w:r>
    </w:p>
    <w:p w14:paraId="45E36C5F" w14:textId="27D97913" w:rsidR="00583778" w:rsidRDefault="00583778" w:rsidP="00583778">
      <w:pPr>
        <w:pStyle w:val="ListParagraph"/>
        <w:numPr>
          <w:ilvl w:val="0"/>
          <w:numId w:val="10"/>
        </w:numPr>
      </w:pPr>
      <w:r>
        <w:t>Data needs to be extracted from Netezza</w:t>
      </w:r>
    </w:p>
    <w:p w14:paraId="5D0696BB" w14:textId="041043C2" w:rsidR="00583778" w:rsidRDefault="00583778" w:rsidP="00583778">
      <w:pPr>
        <w:pStyle w:val="ListParagraph"/>
        <w:numPr>
          <w:ilvl w:val="0"/>
          <w:numId w:val="10"/>
        </w:numPr>
      </w:pPr>
      <w:r>
        <w:t>The Netezza DDL needs to be converted to SQLDW format.</w:t>
      </w:r>
    </w:p>
    <w:p w14:paraId="7F0413E2" w14:textId="3B7CF26C" w:rsidR="00583778" w:rsidRDefault="00583778" w:rsidP="00583778">
      <w:pPr>
        <w:pStyle w:val="ListParagraph"/>
        <w:numPr>
          <w:ilvl w:val="0"/>
          <w:numId w:val="10"/>
        </w:numPr>
      </w:pPr>
      <w:r>
        <w:t>The data needs to be loaded into SQLDW.</w:t>
      </w:r>
    </w:p>
    <w:p w14:paraId="3AC4E27F" w14:textId="73AA0A84" w:rsidR="00735956" w:rsidRDefault="00583778" w:rsidP="00583778">
      <w:r>
        <w:t>This article will assume step 1 (Data Extraction) has been completed, the data is in UTF8 format</w:t>
      </w:r>
      <w:r w:rsidR="003A6F77">
        <w:t>, uploaded to Azure Blob Storage</w:t>
      </w:r>
      <w:r>
        <w:t xml:space="preserve"> and ready to load into SQLDW.  </w:t>
      </w:r>
    </w:p>
    <w:p w14:paraId="6A26E90A" w14:textId="09925A1A" w:rsidR="000D6A47" w:rsidRDefault="00735956" w:rsidP="00583778">
      <w:r>
        <w:t>This article will concentrate on how to convert the DDL and load the data into SQLDW.</w:t>
      </w:r>
    </w:p>
    <w:p w14:paraId="6716792A" w14:textId="5D62613D" w:rsidR="00492C61" w:rsidRDefault="005374CF">
      <w:r>
        <w:rPr>
          <w:noProof/>
        </w:rPr>
        <w:drawing>
          <wp:inline distT="0" distB="0" distL="0" distR="0" wp14:anchorId="69E26E84" wp14:editId="3A672E79">
            <wp:extent cx="7155882" cy="3219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3098" cy="3222697"/>
                    </a:xfrm>
                    <a:prstGeom prst="rect">
                      <a:avLst/>
                    </a:prstGeom>
                  </pic:spPr>
                </pic:pic>
              </a:graphicData>
            </a:graphic>
          </wp:inline>
        </w:drawing>
      </w:r>
    </w:p>
    <w:p w14:paraId="3F14822B" w14:textId="77777777" w:rsidR="003A6F77" w:rsidRDefault="003A6F77" w:rsidP="003A6F77">
      <w:pPr>
        <w:pStyle w:val="Heading1"/>
      </w:pPr>
      <w:r>
        <w:t>Solution</w:t>
      </w:r>
    </w:p>
    <w:p w14:paraId="6A6658B0" w14:textId="44CFBEB0" w:rsidR="0052347D" w:rsidRDefault="00A14E33">
      <w:r>
        <w:t xml:space="preserve">The diagram above shows the flow </w:t>
      </w:r>
      <w:r w:rsidR="0052347D">
        <w:t>of data and DDL from Netezza to SQLDW.  The DDL is first extracted from Netezza and then read into the DDL converter.</w:t>
      </w:r>
      <w:r w:rsidR="00E24A56">
        <w:t xml:space="preserve">  Currently, the tool only converts Tables and does not support all Netezza objects.</w:t>
      </w:r>
      <w:r w:rsidR="0052347D">
        <w:t xml:space="preserve">  </w:t>
      </w:r>
    </w:p>
    <w:p w14:paraId="2771CDB0" w14:textId="7365578A" w:rsidR="00A14E33" w:rsidRDefault="0052347D">
      <w:r>
        <w:t xml:space="preserve">The DDL converter completes the following tasks: </w:t>
      </w:r>
    </w:p>
    <w:p w14:paraId="11DC2FCA" w14:textId="56456D92" w:rsidR="0052347D" w:rsidRDefault="0052347D" w:rsidP="0052347D">
      <w:pPr>
        <w:pStyle w:val="ListParagraph"/>
        <w:numPr>
          <w:ilvl w:val="0"/>
          <w:numId w:val="11"/>
        </w:numPr>
      </w:pPr>
      <w:r>
        <w:t>Creates the External tables necessary to load the extracted Data into SQLDW.</w:t>
      </w:r>
      <w:r w:rsidR="008F37EE">
        <w:t xml:space="preserve"> Appendix A: Netezza DDL Sample</w:t>
      </w:r>
    </w:p>
    <w:p w14:paraId="13423298" w14:textId="2F3CB7F9" w:rsidR="0052347D" w:rsidRDefault="0052347D" w:rsidP="0052347D">
      <w:pPr>
        <w:pStyle w:val="ListParagraph"/>
        <w:numPr>
          <w:ilvl w:val="0"/>
          <w:numId w:val="11"/>
        </w:numPr>
      </w:pPr>
      <w:r>
        <w:t>Loads the data from the external table into the destination table</w:t>
      </w:r>
    </w:p>
    <w:p w14:paraId="011D1AB8" w14:textId="758B9309" w:rsidR="0052347D" w:rsidRDefault="0052347D" w:rsidP="0052347D">
      <w:pPr>
        <w:pStyle w:val="ListParagraph"/>
        <w:numPr>
          <w:ilvl w:val="0"/>
          <w:numId w:val="11"/>
        </w:numPr>
      </w:pPr>
      <w:r>
        <w:t>Creates a Clustered Column Store Index on the on the Destination Table.</w:t>
      </w:r>
    </w:p>
    <w:p w14:paraId="585D06CD" w14:textId="2488C8F1" w:rsidR="00617495" w:rsidRDefault="004A716F" w:rsidP="00684CE5">
      <w:r>
        <w:t>Prerequisites:</w:t>
      </w:r>
    </w:p>
    <w:p w14:paraId="2E9180D2" w14:textId="4F70632B" w:rsidR="004A716F" w:rsidRDefault="004A716F" w:rsidP="004A716F">
      <w:pPr>
        <w:pStyle w:val="ListParagraph"/>
        <w:numPr>
          <w:ilvl w:val="0"/>
          <w:numId w:val="12"/>
        </w:numPr>
      </w:pPr>
      <w:r>
        <w:t>Netezza DDL is extracted using the Netezza Tools</w:t>
      </w:r>
      <w:r w:rsidR="00E24A56">
        <w:t>.  DDL is extracted into a single file.  This should just be the Create Tables.  Views, Stored Procedures and other Netezza objects are considered out of scope for hit tool at this time.</w:t>
      </w:r>
    </w:p>
    <w:p w14:paraId="3C862DF5" w14:textId="51BD4814" w:rsidR="004A716F" w:rsidRDefault="004A716F" w:rsidP="004A716F">
      <w:pPr>
        <w:pStyle w:val="ListParagraph"/>
        <w:numPr>
          <w:ilvl w:val="0"/>
          <w:numId w:val="12"/>
        </w:numPr>
      </w:pPr>
      <w:r>
        <w:t xml:space="preserve">SQLDW is configured for </w:t>
      </w:r>
      <w:proofErr w:type="spellStart"/>
      <w:r>
        <w:t>Polybase</w:t>
      </w:r>
      <w:proofErr w:type="spellEnd"/>
    </w:p>
    <w:p w14:paraId="65830B25" w14:textId="20283719" w:rsidR="004A716F" w:rsidRDefault="004A716F" w:rsidP="004A716F">
      <w:pPr>
        <w:pStyle w:val="ListParagraph"/>
        <w:numPr>
          <w:ilvl w:val="0"/>
          <w:numId w:val="12"/>
        </w:numPr>
      </w:pPr>
      <w:r>
        <w:t xml:space="preserve">Data Source for </w:t>
      </w:r>
      <w:proofErr w:type="spellStart"/>
      <w:r>
        <w:t>Polybase</w:t>
      </w:r>
      <w:proofErr w:type="spellEnd"/>
      <w:r>
        <w:t xml:space="preserve"> has been created</w:t>
      </w:r>
    </w:p>
    <w:p w14:paraId="2D863213" w14:textId="41335A50" w:rsidR="004A716F" w:rsidRDefault="004A716F" w:rsidP="004A716F">
      <w:pPr>
        <w:pStyle w:val="ListParagraph"/>
        <w:numPr>
          <w:ilvl w:val="0"/>
          <w:numId w:val="12"/>
        </w:numPr>
      </w:pPr>
      <w:r>
        <w:t xml:space="preserve">File Format for </w:t>
      </w:r>
      <w:proofErr w:type="spellStart"/>
      <w:r>
        <w:t>Polybase</w:t>
      </w:r>
      <w:proofErr w:type="spellEnd"/>
      <w:r>
        <w:t xml:space="preserve"> has been created</w:t>
      </w:r>
    </w:p>
    <w:p w14:paraId="6A1C744B" w14:textId="727A2CD8" w:rsidR="00E91CDE" w:rsidRDefault="00E91CDE" w:rsidP="004A716F">
      <w:pPr>
        <w:pStyle w:val="ListParagraph"/>
        <w:numPr>
          <w:ilvl w:val="0"/>
          <w:numId w:val="12"/>
        </w:numPr>
      </w:pPr>
      <w:r>
        <w:t xml:space="preserve">Create the Log table on SQLDW for tracking the Load Process.  See Appendix </w:t>
      </w:r>
      <w:r w:rsidR="008F37EE">
        <w:t>B</w:t>
      </w:r>
      <w:r>
        <w:t>.</w:t>
      </w:r>
    </w:p>
    <w:p w14:paraId="516F2E56" w14:textId="58AA2B1B" w:rsidR="00617495" w:rsidRDefault="004A716F" w:rsidP="00684CE5">
      <w:r>
        <w:t>To get stared Open the ConvertNetezza_to_SQL</w:t>
      </w:r>
      <w:r w:rsidR="00E91CDE">
        <w:t>DW</w:t>
      </w:r>
      <w:r>
        <w:t xml:space="preserve">.ps1 File in a </w:t>
      </w:r>
      <w:proofErr w:type="spellStart"/>
      <w:r>
        <w:t>Powershell</w:t>
      </w:r>
      <w:proofErr w:type="spellEnd"/>
      <w:r>
        <w:t xml:space="preserve"> Editor.</w:t>
      </w:r>
    </w:p>
    <w:p w14:paraId="45BA94E9" w14:textId="71C5249F" w:rsidR="00E91CDE" w:rsidRDefault="00E91CDE" w:rsidP="00684CE5">
      <w:r>
        <w:t>In the Scrip</w:t>
      </w:r>
      <w:r w:rsidR="0074151C">
        <w:t>t</w:t>
      </w:r>
      <w:r>
        <w:t xml:space="preserve"> there are several line that need to be edited for your environment.</w:t>
      </w:r>
    </w:p>
    <w:p w14:paraId="0AACA570" w14:textId="5161CE04" w:rsidR="00E91CDE" w:rsidRDefault="0074151C" w:rsidP="00684CE5">
      <w:r>
        <w:rPr>
          <w:noProof/>
        </w:rPr>
        <w:drawing>
          <wp:inline distT="0" distB="0" distL="0" distR="0" wp14:anchorId="30294B9E" wp14:editId="3B46AFE9">
            <wp:extent cx="13077825" cy="3152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77825" cy="3152775"/>
                    </a:xfrm>
                    <a:prstGeom prst="rect">
                      <a:avLst/>
                    </a:prstGeom>
                  </pic:spPr>
                </pic:pic>
              </a:graphicData>
            </a:graphic>
          </wp:inline>
        </w:drawing>
      </w:r>
    </w:p>
    <w:p w14:paraId="4CD70F5D" w14:textId="43CA2BCB" w:rsidR="004A716F" w:rsidRDefault="00E91CDE" w:rsidP="00684CE5">
      <w:r>
        <w:t>Edit the Following lines:</w:t>
      </w:r>
    </w:p>
    <w:p w14:paraId="3DFEEDA7" w14:textId="480BAB9B" w:rsidR="00E91CDE" w:rsidRDefault="00E91CDE" w:rsidP="00E91CDE">
      <w:pPr>
        <w:pStyle w:val="ListParagraph"/>
        <w:numPr>
          <w:ilvl w:val="0"/>
          <w:numId w:val="14"/>
        </w:numPr>
      </w:pPr>
      <w:r>
        <w:t>Line 5: Enter the name of the Extracted Netezza DDL.</w:t>
      </w:r>
    </w:p>
    <w:p w14:paraId="02C33014" w14:textId="37FC5325" w:rsidR="00E91CDE" w:rsidRDefault="00E91CDE" w:rsidP="00E91CDE">
      <w:pPr>
        <w:pStyle w:val="ListParagraph"/>
        <w:numPr>
          <w:ilvl w:val="0"/>
          <w:numId w:val="14"/>
        </w:numPr>
      </w:pPr>
      <w:r>
        <w:t>Line 7: Location where the Extracted Netezza DDL is stored.</w:t>
      </w:r>
    </w:p>
    <w:p w14:paraId="660E8815" w14:textId="7EB00734" w:rsidR="00E91CDE" w:rsidRDefault="00E91CDE" w:rsidP="00E91CDE">
      <w:pPr>
        <w:pStyle w:val="ListParagraph"/>
        <w:numPr>
          <w:ilvl w:val="0"/>
          <w:numId w:val="14"/>
        </w:numPr>
      </w:pPr>
      <w:r>
        <w:t>Line 8: Location where the converted .SQL file will be stored.</w:t>
      </w:r>
    </w:p>
    <w:p w14:paraId="42116202" w14:textId="1597FC6C" w:rsidR="00E91CDE" w:rsidRDefault="00E91CDE" w:rsidP="00E91CDE">
      <w:pPr>
        <w:pStyle w:val="ListParagraph"/>
        <w:numPr>
          <w:ilvl w:val="0"/>
          <w:numId w:val="14"/>
        </w:numPr>
      </w:pPr>
      <w:r>
        <w:t xml:space="preserve">Line 11:  This is </w:t>
      </w:r>
      <w:r w:rsidR="008D679A">
        <w:t>the text that is entered into the log table when running the converted DDL and loading the data to indicate the DWU the SQLDW was running.</w:t>
      </w:r>
    </w:p>
    <w:p w14:paraId="079FD462" w14:textId="31E52D3A" w:rsidR="008D679A" w:rsidRDefault="008D679A" w:rsidP="00E91CDE">
      <w:pPr>
        <w:pStyle w:val="ListParagraph"/>
        <w:numPr>
          <w:ilvl w:val="0"/>
          <w:numId w:val="14"/>
        </w:numPr>
      </w:pPr>
      <w:r>
        <w:t xml:space="preserve">Line 12: This is the text for the </w:t>
      </w:r>
      <w:proofErr w:type="spellStart"/>
      <w:r>
        <w:t>LoadComment</w:t>
      </w:r>
      <w:proofErr w:type="spellEnd"/>
      <w:r w:rsidR="0074151C">
        <w:t xml:space="preserve"> Column in the </w:t>
      </w:r>
      <w:proofErr w:type="spellStart"/>
      <w:r w:rsidR="0074151C">
        <w:t>Load_Times</w:t>
      </w:r>
      <w:proofErr w:type="spellEnd"/>
      <w:r w:rsidR="0074151C">
        <w:t xml:space="preserve"> Table.</w:t>
      </w:r>
    </w:p>
    <w:p w14:paraId="4004C890" w14:textId="46F4838B" w:rsidR="0074151C" w:rsidRDefault="0074151C" w:rsidP="00E91CDE">
      <w:pPr>
        <w:pStyle w:val="ListParagraph"/>
        <w:numPr>
          <w:ilvl w:val="0"/>
          <w:numId w:val="14"/>
        </w:numPr>
      </w:pPr>
      <w:r>
        <w:t xml:space="preserve">Line 15: Name of the </w:t>
      </w:r>
      <w:proofErr w:type="spellStart"/>
      <w:r>
        <w:t>Polybase</w:t>
      </w:r>
      <w:proofErr w:type="spellEnd"/>
      <w:r>
        <w:t xml:space="preserve"> Data Source created in SQLDW.</w:t>
      </w:r>
    </w:p>
    <w:p w14:paraId="2D673D8B" w14:textId="1DF4EE93" w:rsidR="0074151C" w:rsidRDefault="0074151C" w:rsidP="00E91CDE">
      <w:pPr>
        <w:pStyle w:val="ListParagraph"/>
        <w:numPr>
          <w:ilvl w:val="0"/>
          <w:numId w:val="14"/>
        </w:numPr>
      </w:pPr>
      <w:r>
        <w:t xml:space="preserve">Line 16: Name of the </w:t>
      </w:r>
      <w:proofErr w:type="spellStart"/>
      <w:r>
        <w:t>Polybase</w:t>
      </w:r>
      <w:proofErr w:type="spellEnd"/>
      <w:r>
        <w:t xml:space="preserve"> File Format created in SQLDW.</w:t>
      </w:r>
    </w:p>
    <w:p w14:paraId="58713AD8" w14:textId="656BE66C" w:rsidR="0074151C" w:rsidRDefault="0074151C" w:rsidP="00E91CDE">
      <w:pPr>
        <w:pStyle w:val="ListParagraph"/>
        <w:numPr>
          <w:ilvl w:val="0"/>
          <w:numId w:val="14"/>
        </w:numPr>
      </w:pPr>
      <w:r>
        <w:t xml:space="preserve">Line 17: Location in WASB where the </w:t>
      </w:r>
      <w:proofErr w:type="spellStart"/>
      <w:r>
        <w:t>FlatFiles</w:t>
      </w:r>
      <w:proofErr w:type="spellEnd"/>
      <w:r>
        <w:t xml:space="preserve"> are stored.  This is the Directory structure.  It is assumed that each table will have its own location based on the table name.</w:t>
      </w:r>
    </w:p>
    <w:p w14:paraId="77739B6B" w14:textId="5219DF4C" w:rsidR="0074151C" w:rsidRDefault="0074151C" w:rsidP="00E91CDE">
      <w:pPr>
        <w:pStyle w:val="ListParagraph"/>
        <w:numPr>
          <w:ilvl w:val="0"/>
          <w:numId w:val="14"/>
        </w:numPr>
      </w:pPr>
      <w:r>
        <w:t xml:space="preserve">Line 18: </w:t>
      </w:r>
      <w:proofErr w:type="spellStart"/>
      <w:r>
        <w:t>RejectType</w:t>
      </w:r>
      <w:proofErr w:type="spellEnd"/>
      <w:r>
        <w:t xml:space="preserve"> to use when loading the data using </w:t>
      </w:r>
      <w:proofErr w:type="spellStart"/>
      <w:r>
        <w:t>Polybase</w:t>
      </w:r>
      <w:proofErr w:type="spellEnd"/>
      <w:r>
        <w:t>.</w:t>
      </w:r>
    </w:p>
    <w:p w14:paraId="22C33CAD" w14:textId="76CAC50E" w:rsidR="0074151C" w:rsidRDefault="0074151C" w:rsidP="0074151C">
      <w:pPr>
        <w:pStyle w:val="ListParagraph"/>
        <w:numPr>
          <w:ilvl w:val="0"/>
          <w:numId w:val="14"/>
        </w:numPr>
      </w:pPr>
      <w:r>
        <w:t xml:space="preserve">Line 19: </w:t>
      </w:r>
      <w:proofErr w:type="spellStart"/>
      <w:r>
        <w:t>RejectValue</w:t>
      </w:r>
      <w:proofErr w:type="spellEnd"/>
      <w:r>
        <w:t xml:space="preserve"> to use when loading the data using </w:t>
      </w:r>
      <w:proofErr w:type="spellStart"/>
      <w:r>
        <w:t>Polybase</w:t>
      </w:r>
      <w:proofErr w:type="spellEnd"/>
      <w:r>
        <w:t>.</w:t>
      </w:r>
    </w:p>
    <w:p w14:paraId="5BF696EB" w14:textId="264AB00D" w:rsidR="0074151C" w:rsidRDefault="0074151C" w:rsidP="0074151C">
      <w:pPr>
        <w:ind w:left="360"/>
      </w:pPr>
      <w:r>
        <w:t>This section controls what is generated by the DDL migration process.</w:t>
      </w:r>
    </w:p>
    <w:p w14:paraId="03A5153E" w14:textId="77777777" w:rsidR="0074151C" w:rsidRPr="0074151C" w:rsidRDefault="0074151C" w:rsidP="0074151C">
      <w:pPr>
        <w:pStyle w:val="ListParagraph"/>
        <w:numPr>
          <w:ilvl w:val="0"/>
          <w:numId w:val="14"/>
        </w:numPr>
      </w:pPr>
      <w:r>
        <w:t>Line 22: Should the External Table be created?</w:t>
      </w:r>
    </w:p>
    <w:p w14:paraId="766B469A" w14:textId="3D4C17F1" w:rsidR="0074151C" w:rsidRPr="0074151C" w:rsidRDefault="0074151C" w:rsidP="0074151C">
      <w:pPr>
        <w:pStyle w:val="ListParagraph"/>
        <w:numPr>
          <w:ilvl w:val="0"/>
          <w:numId w:val="14"/>
        </w:numPr>
      </w:pPr>
      <w:r>
        <w:t xml:space="preserve">Line 23: </w:t>
      </w:r>
      <w:r w:rsidRPr="0074151C">
        <w:t>Should the conversion create a test table wi</w:t>
      </w:r>
      <w:r>
        <w:t>t</w:t>
      </w:r>
      <w:r w:rsidRPr="0074151C">
        <w:t>hout having to run a CTAS.  This is helpful for creating all objects to test reports/</w:t>
      </w:r>
      <w:r>
        <w:t>SQL while the load is happening.</w:t>
      </w:r>
    </w:p>
    <w:p w14:paraId="457A7EAA" w14:textId="77777777" w:rsidR="0074151C" w:rsidRPr="0074151C" w:rsidRDefault="0074151C" w:rsidP="0074151C">
      <w:pPr>
        <w:pStyle w:val="ListParagraph"/>
        <w:numPr>
          <w:ilvl w:val="0"/>
          <w:numId w:val="14"/>
        </w:numPr>
      </w:pPr>
      <w:r>
        <w:t xml:space="preserve">Line 24: </w:t>
      </w:r>
      <w:r w:rsidRPr="0074151C">
        <w:t xml:space="preserve">Should an index be created </w:t>
      </w:r>
    </w:p>
    <w:p w14:paraId="2621F06F" w14:textId="77777777" w:rsidR="0074151C" w:rsidRPr="0074151C" w:rsidRDefault="0074151C" w:rsidP="0074151C">
      <w:pPr>
        <w:pStyle w:val="ListParagraph"/>
        <w:numPr>
          <w:ilvl w:val="0"/>
          <w:numId w:val="14"/>
        </w:numPr>
      </w:pPr>
      <w:r>
        <w:t xml:space="preserve">Line 25: </w:t>
      </w:r>
      <w:r w:rsidRPr="0074151C">
        <w:t xml:space="preserve">Create the CTAS statement </w:t>
      </w:r>
    </w:p>
    <w:p w14:paraId="5E8EB7E9" w14:textId="07189049" w:rsidR="0074151C" w:rsidRPr="0074151C" w:rsidRDefault="0074151C" w:rsidP="0074151C">
      <w:pPr>
        <w:pStyle w:val="ListParagraph"/>
        <w:numPr>
          <w:ilvl w:val="0"/>
          <w:numId w:val="14"/>
        </w:numPr>
      </w:pPr>
      <w:r>
        <w:t xml:space="preserve">Line 26: </w:t>
      </w:r>
      <w:r w:rsidRPr="0074151C">
        <w:t>Create a test query to return the total number of rows loaded.  This is not necessary when load</w:t>
      </w:r>
      <w:r>
        <w:t>ing</w:t>
      </w:r>
      <w:r w:rsidRPr="0074151C">
        <w:t xml:space="preserve"> the data and can be removed. </w:t>
      </w:r>
    </w:p>
    <w:p w14:paraId="173D99AE" w14:textId="45B40DAC" w:rsidR="008F37EE" w:rsidRDefault="00A64C34" w:rsidP="008F37EE">
      <w:pPr>
        <w:pStyle w:val="Heading1"/>
      </w:pPr>
      <w:r>
        <w:t>What Gets Converted</w:t>
      </w:r>
    </w:p>
    <w:p w14:paraId="55BC444E" w14:textId="1C33B840" w:rsidR="00A64C34" w:rsidRDefault="00A64C34" w:rsidP="008F37EE">
      <w:r>
        <w:t>Currently the converter can only convert table structures and has limited functionality to perform the following:</w:t>
      </w:r>
    </w:p>
    <w:p w14:paraId="0A7E0453" w14:textId="6E78485A" w:rsidR="008F37EE" w:rsidRPr="00A64C34" w:rsidRDefault="00512F69" w:rsidP="008F37EE">
      <w:pPr>
        <w:rPr>
          <w:b/>
        </w:rPr>
      </w:pPr>
      <w:r w:rsidRPr="00A64C34">
        <w:rPr>
          <w:b/>
        </w:rPr>
        <w:t>Data Types</w:t>
      </w:r>
      <w:r w:rsidR="00A64C34" w:rsidRPr="00A64C34">
        <w:rPr>
          <w:b/>
        </w:rPr>
        <w:t xml:space="preserve"> conversions:</w:t>
      </w:r>
    </w:p>
    <w:p w14:paraId="177C8A87" w14:textId="654B26E6" w:rsidR="00A64C34" w:rsidRDefault="00A64C34" w:rsidP="008F37EE">
      <w:r>
        <w:tab/>
      </w:r>
      <w:r>
        <w:rPr>
          <w:noProof/>
        </w:rPr>
        <w:drawing>
          <wp:inline distT="0" distB="0" distL="0" distR="0" wp14:anchorId="0F20417D" wp14:editId="07FC2A18">
            <wp:extent cx="4617720" cy="1362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7720" cy="1362456"/>
                    </a:xfrm>
                    <a:prstGeom prst="rect">
                      <a:avLst/>
                    </a:prstGeom>
                  </pic:spPr>
                </pic:pic>
              </a:graphicData>
            </a:graphic>
          </wp:inline>
        </w:drawing>
      </w:r>
    </w:p>
    <w:p w14:paraId="1CF14ADD" w14:textId="71695799" w:rsidR="00512F69" w:rsidRPr="00A64C34" w:rsidRDefault="00A64C34" w:rsidP="008F37EE">
      <w:pPr>
        <w:rPr>
          <w:b/>
        </w:rPr>
      </w:pPr>
      <w:r w:rsidRPr="00A64C34">
        <w:rPr>
          <w:b/>
        </w:rPr>
        <w:t>Current limitations:</w:t>
      </w:r>
    </w:p>
    <w:p w14:paraId="71527467" w14:textId="79B792FA" w:rsidR="00A64C34" w:rsidRDefault="00A64C34" w:rsidP="008F37EE">
      <w:r>
        <w:t>Default values a</w:t>
      </w:r>
      <w:r w:rsidR="001B335E">
        <w:t>re removed from</w:t>
      </w:r>
      <w:r>
        <w:t xml:space="preserve"> all columns as external tables do not support defaults.</w:t>
      </w:r>
    </w:p>
    <w:p w14:paraId="6B741AB8" w14:textId="77777777" w:rsidR="00512F69" w:rsidRDefault="00512F69" w:rsidP="00512F69">
      <w:pPr>
        <w:pStyle w:val="Heading1"/>
      </w:pPr>
      <w:r>
        <w:t>Output from Converter</w:t>
      </w:r>
    </w:p>
    <w:p w14:paraId="6031FBC1" w14:textId="08D399C2" w:rsidR="00512F69" w:rsidRDefault="00512F69" w:rsidP="00512F69">
      <w:r>
        <w:t xml:space="preserve">After running the converter, each table in the Netezza DDL will </w:t>
      </w:r>
      <w:r w:rsidR="00A64C34">
        <w:t>generate a separate script for creating the External Table and loading the data into the final table.  Each of these scripts can then be run individually through SSMS or through the Load Automation PowerShell script.</w:t>
      </w:r>
    </w:p>
    <w:p w14:paraId="6D455A09" w14:textId="52BF879B" w:rsidR="008F37EE" w:rsidRDefault="001B335E" w:rsidP="008F37EE">
      <w:r>
        <w:t>The Following DDL would be converted into the following script:</w:t>
      </w:r>
    </w:p>
    <w:p w14:paraId="18C22093" w14:textId="4F3DA334" w:rsidR="001B335E" w:rsidRPr="001B335E" w:rsidRDefault="001B335E" w:rsidP="008F37EE">
      <w:pPr>
        <w:rPr>
          <w:b/>
        </w:rPr>
      </w:pPr>
      <w:r w:rsidRPr="001B335E">
        <w:rPr>
          <w:b/>
        </w:rPr>
        <w:t>Netezza Script</w:t>
      </w:r>
    </w:p>
    <w:p w14:paraId="21E1C50D" w14:textId="77777777" w:rsidR="001B335E" w:rsidRDefault="001B335E" w:rsidP="001B335E">
      <w:pPr>
        <w:spacing w:after="0"/>
      </w:pPr>
      <w:r>
        <w:t>CREATE TABLE  CD_DMN</w:t>
      </w:r>
    </w:p>
    <w:p w14:paraId="6D51582A" w14:textId="77777777" w:rsidR="001B335E" w:rsidRDefault="001B335E" w:rsidP="001B335E">
      <w:pPr>
        <w:spacing w:after="0"/>
      </w:pPr>
      <w:r>
        <w:t>(</w:t>
      </w:r>
    </w:p>
    <w:p w14:paraId="64B0384B" w14:textId="77777777" w:rsidR="001B335E" w:rsidRDefault="001B335E" w:rsidP="001B335E">
      <w:pPr>
        <w:spacing w:after="0"/>
      </w:pPr>
      <w:r>
        <w:t xml:space="preserve">     DMN_SK                     integer                    not null,</w:t>
      </w:r>
    </w:p>
    <w:p w14:paraId="576C8AF5" w14:textId="77777777" w:rsidR="001B335E" w:rsidRDefault="001B335E" w:rsidP="001B335E">
      <w:pPr>
        <w:spacing w:after="0"/>
      </w:pPr>
      <w:r>
        <w:t xml:space="preserve">     DMN_NM                     character varying(30)      not null,</w:t>
      </w:r>
    </w:p>
    <w:p w14:paraId="7A1BC08D" w14:textId="77777777" w:rsidR="001B335E" w:rsidRDefault="001B335E" w:rsidP="001B335E">
      <w:pPr>
        <w:spacing w:after="0"/>
      </w:pPr>
      <w:r>
        <w:t xml:space="preserve">     DMN_DESC                   character varying(250)     not null,</w:t>
      </w:r>
    </w:p>
    <w:p w14:paraId="15B6E27A" w14:textId="77777777" w:rsidR="001B335E" w:rsidRDefault="001B335E" w:rsidP="001B335E">
      <w:pPr>
        <w:spacing w:after="0"/>
      </w:pPr>
      <w:r>
        <w:t xml:space="preserve">     DMN_COL_NM                 character varying(1024),</w:t>
      </w:r>
    </w:p>
    <w:p w14:paraId="241B2289" w14:textId="77777777" w:rsidR="001B335E" w:rsidRDefault="001B335E" w:rsidP="001B335E">
      <w:pPr>
        <w:spacing w:after="0"/>
      </w:pPr>
      <w:r>
        <w:t xml:space="preserve">     LOAD_INFO_SK               </w:t>
      </w:r>
      <w:proofErr w:type="spellStart"/>
      <w:r>
        <w:t>bigint</w:t>
      </w:r>
      <w:proofErr w:type="spellEnd"/>
      <w:r>
        <w:t xml:space="preserve">                     not null,</w:t>
      </w:r>
    </w:p>
    <w:p w14:paraId="4008AECC" w14:textId="77777777" w:rsidR="001B335E" w:rsidRDefault="001B335E" w:rsidP="001B335E">
      <w:pPr>
        <w:spacing w:after="0"/>
      </w:pPr>
      <w:r>
        <w:t xml:space="preserve">     MAP_REQD_IND               numeric(1,0)               not null,</w:t>
      </w:r>
    </w:p>
    <w:p w14:paraId="28269776" w14:textId="77777777" w:rsidR="001B335E" w:rsidRDefault="001B335E" w:rsidP="001B335E">
      <w:pPr>
        <w:spacing w:after="0"/>
      </w:pPr>
      <w:r>
        <w:t xml:space="preserve">     TENANT_CMN_CD_OVRD_IND     numeric(1,0),</w:t>
      </w:r>
    </w:p>
    <w:p w14:paraId="6B8D4B0D" w14:textId="77777777" w:rsidR="001B335E" w:rsidRDefault="001B335E" w:rsidP="001B335E">
      <w:pPr>
        <w:spacing w:after="0"/>
      </w:pPr>
      <w:r>
        <w:t xml:space="preserve">     SRC_ACT_IND                integer                    not null  default 1,</w:t>
      </w:r>
    </w:p>
    <w:p w14:paraId="268532FA" w14:textId="77777777" w:rsidR="001B335E" w:rsidRDefault="001B335E" w:rsidP="001B335E">
      <w:pPr>
        <w:spacing w:after="0"/>
      </w:pPr>
      <w:r>
        <w:t xml:space="preserve">     SRC_CRE_TS                 timestamp,</w:t>
      </w:r>
    </w:p>
    <w:p w14:paraId="5F016108" w14:textId="77777777" w:rsidR="001B335E" w:rsidRDefault="001B335E" w:rsidP="001B335E">
      <w:pPr>
        <w:spacing w:after="0"/>
      </w:pPr>
      <w:r>
        <w:t xml:space="preserve">     SRC_UPDT_TS                timestamp</w:t>
      </w:r>
    </w:p>
    <w:p w14:paraId="52F4634C" w14:textId="77777777" w:rsidR="001B335E" w:rsidRDefault="001B335E" w:rsidP="001B335E">
      <w:pPr>
        <w:spacing w:after="0"/>
      </w:pPr>
    </w:p>
    <w:p w14:paraId="049229F6" w14:textId="77777777" w:rsidR="001B335E" w:rsidRDefault="001B335E" w:rsidP="001B335E">
      <w:pPr>
        <w:spacing w:after="0"/>
      </w:pPr>
      <w:r>
        <w:t xml:space="preserve">    ,Constraint CD_DMN_UK UNIQUE (DMN_NM)</w:t>
      </w:r>
    </w:p>
    <w:p w14:paraId="7660838D" w14:textId="77777777" w:rsidR="001B335E" w:rsidRDefault="001B335E" w:rsidP="001B335E">
      <w:pPr>
        <w:spacing w:after="0"/>
      </w:pPr>
      <w:r>
        <w:t>)</w:t>
      </w:r>
    </w:p>
    <w:p w14:paraId="6FA3B979" w14:textId="77777777" w:rsidR="001B335E" w:rsidRDefault="001B335E" w:rsidP="001B335E">
      <w:pPr>
        <w:spacing w:after="0"/>
      </w:pPr>
      <w:r>
        <w:t>DISTRIBUTE ON (DMN_SK)</w:t>
      </w:r>
    </w:p>
    <w:p w14:paraId="770F3D88" w14:textId="77777777" w:rsidR="001B335E" w:rsidRDefault="001B335E" w:rsidP="001B335E">
      <w:pPr>
        <w:spacing w:after="0"/>
      </w:pPr>
      <w:r>
        <w:t>;</w:t>
      </w:r>
    </w:p>
    <w:p w14:paraId="1EB87DE0" w14:textId="77777777" w:rsidR="001B335E" w:rsidRDefault="001B335E" w:rsidP="001B335E">
      <w:pPr>
        <w:spacing w:after="0"/>
      </w:pPr>
    </w:p>
    <w:p w14:paraId="26C1AA68" w14:textId="77777777" w:rsidR="001B335E" w:rsidRDefault="001B335E" w:rsidP="001B335E">
      <w:pPr>
        <w:spacing w:after="0"/>
      </w:pPr>
      <w:r>
        <w:t>\echo</w:t>
      </w:r>
    </w:p>
    <w:p w14:paraId="6EB31BD0" w14:textId="77777777" w:rsidR="001B335E" w:rsidRDefault="001B335E" w:rsidP="001B335E">
      <w:pPr>
        <w:spacing w:after="0"/>
      </w:pPr>
      <w:r>
        <w:t>\echo *****  Adding Primary Key Constraint:  CD_DMN</w:t>
      </w:r>
    </w:p>
    <w:p w14:paraId="683EF811" w14:textId="77777777" w:rsidR="001B335E" w:rsidRDefault="001B335E" w:rsidP="001B335E">
      <w:pPr>
        <w:spacing w:after="0"/>
      </w:pPr>
      <w:r>
        <w:t>ALTER TABLE CD_DMN ADD PRIMARY KEY (DMN_SK);</w:t>
      </w:r>
    </w:p>
    <w:p w14:paraId="328B68A3" w14:textId="0AAAD0CB" w:rsidR="001B335E" w:rsidRDefault="001B335E" w:rsidP="008F37EE"/>
    <w:p w14:paraId="5618B97C" w14:textId="4B4BBC74" w:rsidR="001B335E" w:rsidRDefault="001B335E" w:rsidP="008F37EE">
      <w:pPr>
        <w:rPr>
          <w:b/>
        </w:rPr>
      </w:pPr>
      <w:r w:rsidRPr="001B335E">
        <w:rPr>
          <w:b/>
        </w:rPr>
        <w:t>Converter Output:</w:t>
      </w:r>
    </w:p>
    <w:p w14:paraId="33897FBD" w14:textId="3385C3BA" w:rsidR="001B335E" w:rsidRPr="001B335E" w:rsidRDefault="001B335E" w:rsidP="008F37EE">
      <w:r w:rsidRPr="001B335E">
        <w:t>A file is generated for each table in the DDL</w:t>
      </w:r>
      <w:r>
        <w:t xml:space="preserve">.  This File is name after the Table: </w:t>
      </w:r>
      <w:proofErr w:type="spellStart"/>
      <w:r>
        <w:t>CD_DMN.sql</w:t>
      </w:r>
      <w:proofErr w:type="spellEnd"/>
    </w:p>
    <w:p w14:paraId="7847A000" w14:textId="65A37852" w:rsidR="001B335E" w:rsidRDefault="001B335E" w:rsidP="001B335E">
      <w:pPr>
        <w:autoSpaceDE w:val="0"/>
        <w:autoSpaceDN w:val="0"/>
        <w:adjustRightInd w:val="0"/>
        <w:spacing w:after="0"/>
        <w:rPr>
          <w:rFonts w:ascii="Consolas" w:hAnsi="Consolas" w:cs="Consolas"/>
          <w:color w:val="008000"/>
          <w:sz w:val="19"/>
          <w:szCs w:val="19"/>
        </w:rPr>
      </w:pPr>
    </w:p>
    <w:p w14:paraId="57455AE7" w14:textId="6172482C"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CREATE EXTERNAL DW TABLE ---</w:t>
      </w:r>
    </w:p>
    <w:p w14:paraId="1ABD46C2" w14:textId="77777777" w:rsidR="001B335E" w:rsidRDefault="001B335E" w:rsidP="001B335E">
      <w:pPr>
        <w:autoSpaceDE w:val="0"/>
        <w:autoSpaceDN w:val="0"/>
        <w:adjustRightInd w:val="0"/>
        <w:spacing w:after="0"/>
        <w:rPr>
          <w:rFonts w:ascii="Consolas" w:hAnsi="Consolas" w:cs="Consolas"/>
          <w:color w:val="000000"/>
          <w:sz w:val="19"/>
          <w:szCs w:val="19"/>
        </w:rPr>
      </w:pPr>
    </w:p>
    <w:p w14:paraId="6A50371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Ext_CD_DMN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Ext_CD_DMN</w:t>
      </w:r>
      <w:proofErr w:type="spellEnd"/>
      <w:r>
        <w:rPr>
          <w:rFonts w:ascii="Consolas" w:hAnsi="Consolas" w:cs="Consolas"/>
          <w:color w:val="000000"/>
          <w:sz w:val="19"/>
          <w:szCs w:val="19"/>
        </w:rPr>
        <w:t>]</w:t>
      </w:r>
    </w:p>
    <w:p w14:paraId="225EA3E2"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Ext_CD_DMN</w:t>
      </w:r>
      <w:proofErr w:type="spellEnd"/>
    </w:p>
    <w:p w14:paraId="23C1DADD"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5EF607E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DMN_SK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993A6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DMN_NM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6237F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DMN_DESC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09E18F"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DMN_COL_NM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p>
    <w:p w14:paraId="311F1B3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LOAD_INFO_SK               </w:t>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63046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MAP_REQD_IND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AC1EC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TENANT_CMN_CD_OVRD_IND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C25D02C"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SRC_ACT_IND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61B008F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SRC_CRE_TS                 </w:t>
      </w:r>
      <w:r>
        <w:rPr>
          <w:rFonts w:ascii="Consolas" w:hAnsi="Consolas" w:cs="Consolas"/>
          <w:color w:val="0000FF"/>
          <w:sz w:val="19"/>
          <w:szCs w:val="19"/>
        </w:rPr>
        <w:t>datetime2</w:t>
      </w:r>
      <w:r>
        <w:rPr>
          <w:rFonts w:ascii="Consolas" w:hAnsi="Consolas" w:cs="Consolas"/>
          <w:color w:val="808080"/>
          <w:sz w:val="19"/>
          <w:szCs w:val="19"/>
        </w:rPr>
        <w:t>,</w:t>
      </w:r>
    </w:p>
    <w:p w14:paraId="3953E10A"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SRC_UPDT_TS                </w:t>
      </w:r>
      <w:r>
        <w:rPr>
          <w:rFonts w:ascii="Consolas" w:hAnsi="Consolas" w:cs="Consolas"/>
          <w:color w:val="0000FF"/>
          <w:sz w:val="19"/>
          <w:szCs w:val="19"/>
        </w:rPr>
        <w:t>datetime2</w:t>
      </w:r>
    </w:p>
    <w:p w14:paraId="61ED0E27" w14:textId="77777777" w:rsidR="001B335E" w:rsidRDefault="001B335E" w:rsidP="001B335E">
      <w:pPr>
        <w:autoSpaceDE w:val="0"/>
        <w:autoSpaceDN w:val="0"/>
        <w:adjustRightInd w:val="0"/>
        <w:spacing w:after="0"/>
        <w:rPr>
          <w:rFonts w:ascii="Consolas" w:hAnsi="Consolas" w:cs="Consolas"/>
          <w:color w:val="000000"/>
          <w:sz w:val="19"/>
          <w:szCs w:val="19"/>
        </w:rPr>
      </w:pPr>
    </w:p>
    <w:p w14:paraId="5E44DFFC" w14:textId="77777777" w:rsidR="001B335E" w:rsidRDefault="001B335E" w:rsidP="001B335E">
      <w:pPr>
        <w:autoSpaceDE w:val="0"/>
        <w:autoSpaceDN w:val="0"/>
        <w:adjustRightInd w:val="0"/>
        <w:spacing w:after="0"/>
        <w:rPr>
          <w:rFonts w:ascii="Consolas" w:hAnsi="Consolas" w:cs="Consolas"/>
          <w:color w:val="000000"/>
          <w:sz w:val="19"/>
          <w:szCs w:val="19"/>
        </w:rPr>
      </w:pPr>
    </w:p>
    <w:p w14:paraId="13519D0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3D016D7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uds_wasb_CHS_POC_ConvertedData</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AD0F48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N'CD_DMN'</w:t>
      </w:r>
      <w:r>
        <w:rPr>
          <w:rFonts w:ascii="Consolas" w:hAnsi="Consolas" w:cs="Consolas"/>
          <w:color w:val="808080"/>
          <w:sz w:val="19"/>
          <w:szCs w:val="19"/>
        </w:rPr>
        <w:t>,</w:t>
      </w:r>
    </w:p>
    <w:p w14:paraId="3D419C6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uff_CHS_POC_A_delimited</w:t>
      </w:r>
      <w:proofErr w:type="spellEnd"/>
      <w:r>
        <w:rPr>
          <w:rFonts w:ascii="Consolas" w:hAnsi="Consolas" w:cs="Consolas"/>
          <w:color w:val="808080"/>
          <w:sz w:val="19"/>
          <w:szCs w:val="19"/>
        </w:rPr>
        <w:t>,</w:t>
      </w:r>
    </w:p>
    <w:p w14:paraId="191A38FF"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1E0941BD"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w:t>
      </w:r>
    </w:p>
    <w:p w14:paraId="642BC4DA"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7E2BCD30" w14:textId="77777777" w:rsidR="001B335E" w:rsidRDefault="001B335E" w:rsidP="001B335E">
      <w:pPr>
        <w:autoSpaceDE w:val="0"/>
        <w:autoSpaceDN w:val="0"/>
        <w:adjustRightInd w:val="0"/>
        <w:spacing w:after="0"/>
        <w:rPr>
          <w:rFonts w:ascii="Consolas" w:hAnsi="Consolas" w:cs="Consolas"/>
          <w:color w:val="000000"/>
          <w:sz w:val="19"/>
          <w:szCs w:val="19"/>
        </w:rPr>
      </w:pPr>
    </w:p>
    <w:p w14:paraId="716B9D26"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VERIFY EXTERNAL DATA ---</w:t>
      </w:r>
    </w:p>
    <w:p w14:paraId="4878BE9A" w14:textId="77777777" w:rsidR="001B335E" w:rsidRDefault="001B335E" w:rsidP="001B335E">
      <w:pPr>
        <w:autoSpaceDE w:val="0"/>
        <w:autoSpaceDN w:val="0"/>
        <w:adjustRightInd w:val="0"/>
        <w:spacing w:after="0"/>
        <w:rPr>
          <w:rFonts w:ascii="Consolas" w:hAnsi="Consolas" w:cs="Consolas"/>
          <w:color w:val="000000"/>
          <w:sz w:val="19"/>
          <w:szCs w:val="19"/>
        </w:rPr>
      </w:pPr>
    </w:p>
    <w:p w14:paraId="5B35074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[EXT_CD_DMN]</w:t>
      </w:r>
      <w:r>
        <w:rPr>
          <w:rFonts w:ascii="Consolas" w:hAnsi="Consolas" w:cs="Consolas"/>
          <w:color w:val="808080"/>
          <w:sz w:val="19"/>
          <w:szCs w:val="19"/>
        </w:rPr>
        <w:t>;</w:t>
      </w:r>
    </w:p>
    <w:p w14:paraId="1C649612" w14:textId="77777777" w:rsidR="001B335E" w:rsidRDefault="001B335E" w:rsidP="001B335E">
      <w:pPr>
        <w:autoSpaceDE w:val="0"/>
        <w:autoSpaceDN w:val="0"/>
        <w:adjustRightInd w:val="0"/>
        <w:spacing w:after="0"/>
        <w:rPr>
          <w:rFonts w:ascii="Consolas" w:hAnsi="Consolas" w:cs="Consolas"/>
          <w:color w:val="000000"/>
          <w:sz w:val="19"/>
          <w:szCs w:val="19"/>
        </w:rPr>
      </w:pPr>
    </w:p>
    <w:p w14:paraId="59DDE643"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LOAD DATA VIA CTAS ---</w:t>
      </w:r>
    </w:p>
    <w:p w14:paraId="30D77B3F" w14:textId="77777777" w:rsidR="001B335E" w:rsidRDefault="001B335E" w:rsidP="001B335E">
      <w:pPr>
        <w:autoSpaceDE w:val="0"/>
        <w:autoSpaceDN w:val="0"/>
        <w:adjustRightInd w:val="0"/>
        <w:spacing w:after="0"/>
        <w:rPr>
          <w:rFonts w:ascii="Consolas" w:hAnsi="Consolas" w:cs="Consolas"/>
          <w:color w:val="000000"/>
          <w:sz w:val="19"/>
          <w:szCs w:val="19"/>
        </w:rPr>
      </w:pPr>
    </w:p>
    <w:p w14:paraId="559FF0BC" w14:textId="77777777" w:rsidR="001B335E" w:rsidRDefault="001B335E" w:rsidP="001B335E">
      <w:pPr>
        <w:autoSpaceDE w:val="0"/>
        <w:autoSpaceDN w:val="0"/>
        <w:adjustRightInd w:val="0"/>
        <w:spacing w:after="0"/>
        <w:rPr>
          <w:rFonts w:ascii="Consolas" w:hAnsi="Consolas" w:cs="Consolas"/>
          <w:color w:val="000000"/>
          <w:sz w:val="19"/>
          <w:szCs w:val="19"/>
        </w:rPr>
      </w:pPr>
    </w:p>
    <w:p w14:paraId="73E335C2"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[CD_DMN]</w:t>
      </w:r>
    </w:p>
    <w:p w14:paraId="6E924F08"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datetime</w:t>
      </w:r>
    </w:p>
    <w:p w14:paraId="7DEED3F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14:paraId="4E46F137" w14:textId="77777777" w:rsidR="001B335E" w:rsidRDefault="001B335E" w:rsidP="001B335E">
      <w:pPr>
        <w:autoSpaceDE w:val="0"/>
        <w:autoSpaceDN w:val="0"/>
        <w:adjustRightInd w:val="0"/>
        <w:spacing w:after="0"/>
        <w:rPr>
          <w:rFonts w:ascii="Consolas" w:hAnsi="Consolas" w:cs="Consolas"/>
          <w:color w:val="000000"/>
          <w:sz w:val="19"/>
          <w:szCs w:val="19"/>
        </w:rPr>
      </w:pPr>
    </w:p>
    <w:p w14:paraId="12A0AB4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CD_DMN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Hash</w:t>
      </w:r>
      <w:r>
        <w:rPr>
          <w:rFonts w:ascii="Consolas" w:hAnsi="Consolas" w:cs="Consolas"/>
          <w:color w:val="808080"/>
          <w:sz w:val="19"/>
          <w:szCs w:val="19"/>
        </w:rPr>
        <w:t>(</w:t>
      </w:r>
      <w:r>
        <w:rPr>
          <w:rFonts w:ascii="Consolas" w:hAnsi="Consolas" w:cs="Consolas"/>
          <w:color w:val="000000"/>
          <w:sz w:val="19"/>
          <w:szCs w:val="19"/>
        </w:rPr>
        <w:t>DMN_SK</w:t>
      </w:r>
      <w:r>
        <w:rPr>
          <w:rFonts w:ascii="Consolas" w:hAnsi="Consolas" w:cs="Consolas"/>
          <w:color w:val="808080"/>
          <w:sz w:val="19"/>
          <w:szCs w:val="19"/>
        </w:rPr>
        <w:t>),</w:t>
      </w:r>
      <w:r>
        <w:rPr>
          <w:rFonts w:ascii="Consolas" w:hAnsi="Consolas" w:cs="Consolas"/>
          <w:color w:val="000000"/>
          <w:sz w:val="19"/>
          <w:szCs w:val="19"/>
        </w:rPr>
        <w:t xml:space="preserve"> Heap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38D712D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Ext_CD_DMN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 Load for Table: CD_DMN At: DWU 2000'</w:t>
      </w:r>
      <w:r>
        <w:rPr>
          <w:rFonts w:ascii="Consolas" w:hAnsi="Consolas" w:cs="Consolas"/>
          <w:color w:val="808080"/>
          <w:sz w:val="19"/>
          <w:szCs w:val="19"/>
        </w:rPr>
        <w:t>)</w:t>
      </w:r>
    </w:p>
    <w:p w14:paraId="2DFA925B" w14:textId="77777777" w:rsidR="001B335E" w:rsidRDefault="001B335E" w:rsidP="001B335E">
      <w:pPr>
        <w:autoSpaceDE w:val="0"/>
        <w:autoSpaceDN w:val="0"/>
        <w:adjustRightInd w:val="0"/>
        <w:spacing w:after="0"/>
        <w:rPr>
          <w:rFonts w:ascii="Consolas" w:hAnsi="Consolas" w:cs="Consolas"/>
          <w:color w:val="000000"/>
          <w:sz w:val="19"/>
          <w:szCs w:val="19"/>
        </w:rPr>
      </w:pPr>
    </w:p>
    <w:p w14:paraId="00CD752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Load_Times</w:t>
      </w:r>
      <w:proofErr w:type="spellEnd"/>
      <w:r>
        <w:rPr>
          <w:rFonts w:ascii="Consolas" w:hAnsi="Consolas" w:cs="Consolas"/>
          <w:color w:val="808080"/>
          <w:sz w:val="19"/>
          <w:szCs w:val="19"/>
        </w:rPr>
        <w:t>(</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DWU</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Load_Comment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CreateDate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r>
        <w:rPr>
          <w:rFonts w:ascii="Consolas" w:hAnsi="Consolas" w:cs="Consolas"/>
          <w:color w:val="000000"/>
          <w:sz w:val="19"/>
          <w:szCs w:val="19"/>
        </w:rPr>
        <w:t>ss</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'DWU 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'Initial Load Test'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14:paraId="6513B5E0" w14:textId="77777777" w:rsidR="001B335E" w:rsidRDefault="001B335E" w:rsidP="001B335E">
      <w:pPr>
        <w:autoSpaceDE w:val="0"/>
        <w:autoSpaceDN w:val="0"/>
        <w:adjustRightInd w:val="0"/>
        <w:spacing w:after="0"/>
        <w:rPr>
          <w:rFonts w:ascii="Consolas" w:hAnsi="Consolas" w:cs="Consolas"/>
          <w:color w:val="000000"/>
          <w:sz w:val="19"/>
          <w:szCs w:val="19"/>
        </w:rPr>
      </w:pPr>
    </w:p>
    <w:p w14:paraId="40353D60"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CREATE THE INDEX ---</w:t>
      </w:r>
    </w:p>
    <w:p w14:paraId="55805980" w14:textId="77777777" w:rsidR="001B335E" w:rsidRDefault="001B335E" w:rsidP="001B335E">
      <w:pPr>
        <w:autoSpaceDE w:val="0"/>
        <w:autoSpaceDN w:val="0"/>
        <w:adjustRightInd w:val="0"/>
        <w:spacing w:after="0"/>
        <w:rPr>
          <w:rFonts w:ascii="Consolas" w:hAnsi="Consolas" w:cs="Consolas"/>
          <w:color w:val="000000"/>
          <w:sz w:val="19"/>
          <w:szCs w:val="19"/>
        </w:rPr>
      </w:pPr>
    </w:p>
    <w:p w14:paraId="37F6643C"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roofErr w:type="spellStart"/>
      <w:r>
        <w:rPr>
          <w:rFonts w:ascii="Consolas" w:hAnsi="Consolas" w:cs="Consolas"/>
          <w:color w:val="0000FF"/>
          <w:sz w:val="19"/>
          <w:szCs w:val="19"/>
        </w:rPr>
        <w:t>ColumnStore</w:t>
      </w:r>
      <w:proofErr w:type="spellEnd"/>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IdxCCI_CD_DMN</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CD_DMN</w:t>
      </w:r>
    </w:p>
    <w:p w14:paraId="02701862" w14:textId="77777777" w:rsidR="001B335E" w:rsidRDefault="001B335E" w:rsidP="001B335E">
      <w:pPr>
        <w:autoSpaceDE w:val="0"/>
        <w:autoSpaceDN w:val="0"/>
        <w:adjustRightInd w:val="0"/>
        <w:spacing w:after="0"/>
        <w:rPr>
          <w:rFonts w:ascii="Consolas" w:hAnsi="Consolas" w:cs="Consolas"/>
          <w:color w:val="000000"/>
          <w:sz w:val="19"/>
          <w:szCs w:val="19"/>
        </w:rPr>
      </w:pPr>
    </w:p>
    <w:p w14:paraId="21641F20"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VALIDATE THE LOADED DATA ---</w:t>
      </w:r>
    </w:p>
    <w:p w14:paraId="190AD8F5" w14:textId="77777777" w:rsidR="001B335E" w:rsidRDefault="001B335E" w:rsidP="001B335E">
      <w:pPr>
        <w:autoSpaceDE w:val="0"/>
        <w:autoSpaceDN w:val="0"/>
        <w:adjustRightInd w:val="0"/>
        <w:spacing w:after="0"/>
        <w:rPr>
          <w:rFonts w:ascii="Consolas" w:hAnsi="Consolas" w:cs="Consolas"/>
          <w:color w:val="000000"/>
          <w:sz w:val="19"/>
          <w:szCs w:val="19"/>
        </w:rPr>
      </w:pPr>
    </w:p>
    <w:p w14:paraId="0C77396B" w14:textId="503200AD" w:rsidR="001B335E" w:rsidRDefault="001B335E" w:rsidP="001B335E">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[CD_DMN]</w:t>
      </w:r>
    </w:p>
    <w:p w14:paraId="58AC7080" w14:textId="42823E03" w:rsidR="008F37EE" w:rsidRDefault="008F37EE" w:rsidP="00E91CDE">
      <w:pPr>
        <w:pStyle w:val="Heading1"/>
      </w:pPr>
      <w:r>
        <w:t>Appendix A – Netezza DDL Sample</w:t>
      </w:r>
    </w:p>
    <w:p w14:paraId="705F20CE" w14:textId="77777777" w:rsidR="008F37EE" w:rsidRDefault="008F37EE" w:rsidP="008F37EE">
      <w:pPr>
        <w:spacing w:after="0"/>
      </w:pPr>
      <w:r>
        <w:t>\echo</w:t>
      </w:r>
    </w:p>
    <w:p w14:paraId="0C7A6C62" w14:textId="77777777" w:rsidR="008F37EE" w:rsidRDefault="008F37EE" w:rsidP="008F37EE">
      <w:pPr>
        <w:spacing w:after="0"/>
      </w:pPr>
      <w:r>
        <w:t>\echo *****  Creating table:  "CAL_DM"</w:t>
      </w:r>
    </w:p>
    <w:p w14:paraId="4F9CB4A8" w14:textId="77777777" w:rsidR="008F37EE" w:rsidRDefault="008F37EE" w:rsidP="008F37EE">
      <w:pPr>
        <w:spacing w:after="0"/>
      </w:pPr>
    </w:p>
    <w:p w14:paraId="49CB6EB1" w14:textId="77777777" w:rsidR="008F37EE" w:rsidRDefault="008F37EE" w:rsidP="008F37EE">
      <w:pPr>
        <w:spacing w:after="0"/>
      </w:pPr>
      <w:r>
        <w:t>CREATE TABLE  CAL_DM</w:t>
      </w:r>
    </w:p>
    <w:p w14:paraId="1C625817" w14:textId="77777777" w:rsidR="008F37EE" w:rsidRDefault="008F37EE" w:rsidP="008F37EE">
      <w:pPr>
        <w:spacing w:after="0"/>
      </w:pPr>
      <w:r>
        <w:t>(</w:t>
      </w:r>
    </w:p>
    <w:p w14:paraId="03DA3164" w14:textId="77777777" w:rsidR="008F37EE" w:rsidRDefault="008F37EE" w:rsidP="008F37EE">
      <w:pPr>
        <w:spacing w:after="0"/>
      </w:pPr>
      <w:r>
        <w:t xml:space="preserve">     CAL_DK                               </w:t>
      </w:r>
      <w:proofErr w:type="spellStart"/>
      <w:r>
        <w:t>bigint</w:t>
      </w:r>
      <w:proofErr w:type="spellEnd"/>
      <w:r>
        <w:t xml:space="preserve">                    not null,</w:t>
      </w:r>
    </w:p>
    <w:p w14:paraId="64A5844B" w14:textId="77777777" w:rsidR="008F37EE" w:rsidRDefault="008F37EE" w:rsidP="008F37EE">
      <w:pPr>
        <w:spacing w:after="0"/>
      </w:pPr>
      <w:r>
        <w:t xml:space="preserve">     CAL_DT                               timestamp,</w:t>
      </w:r>
    </w:p>
    <w:p w14:paraId="3CD12F93" w14:textId="77777777" w:rsidR="008F37EE" w:rsidRDefault="008F37EE" w:rsidP="008F37EE">
      <w:pPr>
        <w:spacing w:after="0"/>
      </w:pPr>
      <w:r>
        <w:t xml:space="preserve">     CAL_DT_FULL_NM                       character varying(30)     not null,</w:t>
      </w:r>
    </w:p>
    <w:p w14:paraId="401AFDAF" w14:textId="77777777" w:rsidR="008F37EE" w:rsidRDefault="008F37EE" w:rsidP="008F37EE">
      <w:pPr>
        <w:spacing w:after="0"/>
      </w:pPr>
      <w:r>
        <w:t xml:space="preserve">     CAL_DT_ABBREV                        character varying(150)    not null,</w:t>
      </w:r>
    </w:p>
    <w:p w14:paraId="6682EFE6" w14:textId="77777777" w:rsidR="008F37EE" w:rsidRDefault="008F37EE" w:rsidP="008F37EE">
      <w:pPr>
        <w:spacing w:after="0"/>
      </w:pPr>
      <w:r>
        <w:t xml:space="preserve">     YR_NBR                               integer                   not null,</w:t>
      </w:r>
    </w:p>
    <w:p w14:paraId="483A35C7" w14:textId="77777777" w:rsidR="008F37EE" w:rsidRDefault="008F37EE" w:rsidP="008F37EE">
      <w:pPr>
        <w:spacing w:after="0"/>
      </w:pPr>
      <w:r>
        <w:t xml:space="preserve">     MTH_OF_YR_NBR                        </w:t>
      </w:r>
      <w:proofErr w:type="spellStart"/>
      <w:r>
        <w:t>smallint</w:t>
      </w:r>
      <w:proofErr w:type="spellEnd"/>
      <w:r>
        <w:t xml:space="preserve">                  not null,</w:t>
      </w:r>
    </w:p>
    <w:p w14:paraId="7C2DEA5B" w14:textId="77777777" w:rsidR="008F37EE" w:rsidRDefault="008F37EE" w:rsidP="008F37EE">
      <w:pPr>
        <w:spacing w:after="0"/>
      </w:pPr>
      <w:r>
        <w:t xml:space="preserve">     MTH_OF_YR_ABBREV                     character(3)              not null,</w:t>
      </w:r>
    </w:p>
    <w:p w14:paraId="0884A7D0" w14:textId="77777777" w:rsidR="008F37EE" w:rsidRDefault="008F37EE" w:rsidP="008F37EE">
      <w:pPr>
        <w:spacing w:after="0"/>
      </w:pPr>
      <w:r>
        <w:t xml:space="preserve">     MTH_OF_YR_NM                         character varying(30)     not null,</w:t>
      </w:r>
    </w:p>
    <w:p w14:paraId="642688B0" w14:textId="77777777" w:rsidR="008F37EE" w:rsidRDefault="008F37EE" w:rsidP="008F37EE">
      <w:pPr>
        <w:spacing w:after="0"/>
      </w:pPr>
      <w:r>
        <w:t xml:space="preserve">     MTH_AND_YR_NBR                       integer                   not null,</w:t>
      </w:r>
    </w:p>
    <w:p w14:paraId="3556B5A2" w14:textId="77777777" w:rsidR="008F37EE" w:rsidRDefault="008F37EE" w:rsidP="008F37EE">
      <w:pPr>
        <w:spacing w:after="0"/>
      </w:pPr>
      <w:r>
        <w:t xml:space="preserve">     MTH_AND_YR_ABBREV                    character varying(20)     not null,</w:t>
      </w:r>
    </w:p>
    <w:p w14:paraId="5A82DEB1" w14:textId="77777777" w:rsidR="008F37EE" w:rsidRDefault="008F37EE" w:rsidP="008F37EE">
      <w:pPr>
        <w:spacing w:after="0"/>
      </w:pPr>
      <w:r>
        <w:t xml:space="preserve">     MTH_AND_YR_NM                        character varying(30)     not null,</w:t>
      </w:r>
    </w:p>
    <w:p w14:paraId="69A61A25" w14:textId="77777777" w:rsidR="008F37EE" w:rsidRDefault="008F37EE" w:rsidP="008F37EE">
      <w:pPr>
        <w:spacing w:after="0"/>
      </w:pPr>
      <w:r>
        <w:t xml:space="preserve">     QTR_OF_YR_NBR                        </w:t>
      </w:r>
      <w:proofErr w:type="spellStart"/>
      <w:r>
        <w:t>smallint</w:t>
      </w:r>
      <w:proofErr w:type="spellEnd"/>
      <w:r>
        <w:t xml:space="preserve">                  not null,</w:t>
      </w:r>
    </w:p>
    <w:p w14:paraId="2445E239" w14:textId="77777777" w:rsidR="008F37EE" w:rsidRDefault="008F37EE" w:rsidP="008F37EE">
      <w:pPr>
        <w:spacing w:after="0"/>
      </w:pPr>
      <w:r>
        <w:t xml:space="preserve">     QTR_OF_YR_ABBREV                     character(2)              not null,</w:t>
      </w:r>
    </w:p>
    <w:p w14:paraId="280463F3" w14:textId="77777777" w:rsidR="008F37EE" w:rsidRDefault="008F37EE" w:rsidP="008F37EE">
      <w:pPr>
        <w:spacing w:after="0"/>
      </w:pPr>
      <w:r>
        <w:t xml:space="preserve">     QTR_AND_YR_NBR                       integer                   not null,</w:t>
      </w:r>
    </w:p>
    <w:p w14:paraId="4B7B2071" w14:textId="77777777" w:rsidR="008F37EE" w:rsidRDefault="008F37EE" w:rsidP="008F37EE">
      <w:pPr>
        <w:spacing w:after="0"/>
      </w:pPr>
      <w:r>
        <w:t xml:space="preserve">     QTR_AND_YR_ABBREV                    character varying(20)     not null,</w:t>
      </w:r>
    </w:p>
    <w:p w14:paraId="4D986D9C" w14:textId="77777777" w:rsidR="008F37EE" w:rsidRDefault="008F37EE" w:rsidP="008F37EE">
      <w:pPr>
        <w:spacing w:after="0"/>
      </w:pPr>
      <w:r>
        <w:t xml:space="preserve">     DY_OF_YR_NBR                         </w:t>
      </w:r>
      <w:proofErr w:type="spellStart"/>
      <w:r>
        <w:t>smallint</w:t>
      </w:r>
      <w:proofErr w:type="spellEnd"/>
      <w:r>
        <w:t xml:space="preserve">                  not null,</w:t>
      </w:r>
    </w:p>
    <w:p w14:paraId="6BB1DC5A" w14:textId="77777777" w:rsidR="008F37EE" w:rsidRDefault="008F37EE" w:rsidP="008F37EE">
      <w:pPr>
        <w:spacing w:after="0"/>
      </w:pPr>
      <w:r>
        <w:t xml:space="preserve">     DY_OF_MTH_NBR                        </w:t>
      </w:r>
      <w:proofErr w:type="spellStart"/>
      <w:r>
        <w:t>smallint</w:t>
      </w:r>
      <w:proofErr w:type="spellEnd"/>
      <w:r>
        <w:t xml:space="preserve">                  not null,</w:t>
      </w:r>
    </w:p>
    <w:p w14:paraId="215F4B01" w14:textId="77777777" w:rsidR="008F37EE" w:rsidRDefault="008F37EE" w:rsidP="008F37EE">
      <w:pPr>
        <w:spacing w:after="0"/>
      </w:pPr>
      <w:r>
        <w:t xml:space="preserve">     DY_OF_WK_NBR                         </w:t>
      </w:r>
      <w:proofErr w:type="spellStart"/>
      <w:r>
        <w:t>smallint</w:t>
      </w:r>
      <w:proofErr w:type="spellEnd"/>
      <w:r>
        <w:t xml:space="preserve">                  not null,</w:t>
      </w:r>
    </w:p>
    <w:p w14:paraId="5FCD24D3" w14:textId="77777777" w:rsidR="008F37EE" w:rsidRDefault="008F37EE" w:rsidP="008F37EE">
      <w:pPr>
        <w:spacing w:after="0"/>
      </w:pPr>
      <w:r>
        <w:t xml:space="preserve">     DY_OF_WK_ABBREV                      character(3)              not null,</w:t>
      </w:r>
    </w:p>
    <w:p w14:paraId="5C0AAD15" w14:textId="77777777" w:rsidR="008F37EE" w:rsidRDefault="008F37EE" w:rsidP="008F37EE">
      <w:pPr>
        <w:spacing w:after="0"/>
      </w:pPr>
      <w:r>
        <w:t xml:space="preserve">     DY_OF_WK_NM                          character varying(30)     not null,</w:t>
      </w:r>
    </w:p>
    <w:p w14:paraId="209EF731" w14:textId="77777777" w:rsidR="008F37EE" w:rsidRDefault="008F37EE" w:rsidP="008F37EE">
      <w:pPr>
        <w:spacing w:after="0"/>
      </w:pPr>
      <w:r>
        <w:t xml:space="preserve">     WK_OF_YR_NBR                         </w:t>
      </w:r>
      <w:proofErr w:type="spellStart"/>
      <w:r>
        <w:t>smallint</w:t>
      </w:r>
      <w:proofErr w:type="spellEnd"/>
      <w:r>
        <w:t xml:space="preserve">                  not null,</w:t>
      </w:r>
    </w:p>
    <w:p w14:paraId="0D7DD03F" w14:textId="77777777" w:rsidR="008F37EE" w:rsidRDefault="008F37EE" w:rsidP="008F37EE">
      <w:pPr>
        <w:spacing w:after="0"/>
      </w:pPr>
      <w:r>
        <w:t xml:space="preserve">     PRV_YR_NBR                           integer                   not null,</w:t>
      </w:r>
    </w:p>
    <w:p w14:paraId="2EAAB244" w14:textId="77777777" w:rsidR="008F37EE" w:rsidRDefault="008F37EE" w:rsidP="008F37EE">
      <w:pPr>
        <w:spacing w:after="0"/>
      </w:pPr>
      <w:r>
        <w:t xml:space="preserve">     PRV_MTH_OF_YR_NBR                    </w:t>
      </w:r>
      <w:proofErr w:type="spellStart"/>
      <w:r>
        <w:t>smallint</w:t>
      </w:r>
      <w:proofErr w:type="spellEnd"/>
      <w:r>
        <w:t xml:space="preserve">                  not null,</w:t>
      </w:r>
    </w:p>
    <w:p w14:paraId="6585A913" w14:textId="77777777" w:rsidR="008F37EE" w:rsidRDefault="008F37EE" w:rsidP="008F37EE">
      <w:pPr>
        <w:spacing w:after="0"/>
      </w:pPr>
      <w:r>
        <w:t xml:space="preserve">     PRV_MTH_OF_YR_ABBREV                 character(3)              not null,</w:t>
      </w:r>
    </w:p>
    <w:p w14:paraId="53B43DF4" w14:textId="77777777" w:rsidR="008F37EE" w:rsidRDefault="008F37EE" w:rsidP="008F37EE">
      <w:pPr>
        <w:spacing w:after="0"/>
      </w:pPr>
      <w:r>
        <w:t xml:space="preserve">     PRV_MTH_OF_YR_NM                     character varying(30)     not null,</w:t>
      </w:r>
    </w:p>
    <w:p w14:paraId="44B9A3BD" w14:textId="77777777" w:rsidR="008F37EE" w:rsidRDefault="008F37EE" w:rsidP="008F37EE">
      <w:pPr>
        <w:spacing w:after="0"/>
      </w:pPr>
      <w:r>
        <w:t xml:space="preserve">     PRV_MTH_AND_YR_NBR                   integer                   not null,</w:t>
      </w:r>
    </w:p>
    <w:p w14:paraId="20CB6B4B" w14:textId="77777777" w:rsidR="008F37EE" w:rsidRDefault="008F37EE" w:rsidP="008F37EE">
      <w:pPr>
        <w:spacing w:after="0"/>
      </w:pPr>
      <w:r>
        <w:t xml:space="preserve">     PRV_MTH_AND_YR_ABBREV                character varying(20)     not null,</w:t>
      </w:r>
    </w:p>
    <w:p w14:paraId="36DFE9B9" w14:textId="77777777" w:rsidR="008F37EE" w:rsidRDefault="008F37EE" w:rsidP="008F37EE">
      <w:pPr>
        <w:spacing w:after="0"/>
      </w:pPr>
      <w:r>
        <w:t xml:space="preserve">     PRV_MTH_AND_YR_NM                    character varying(30)     not null,</w:t>
      </w:r>
    </w:p>
    <w:p w14:paraId="47163101" w14:textId="77777777" w:rsidR="008F37EE" w:rsidRDefault="008F37EE" w:rsidP="008F37EE">
      <w:pPr>
        <w:spacing w:after="0"/>
      </w:pPr>
      <w:r>
        <w:t xml:space="preserve">     PRV_QTR_OF_YR_NBR                    </w:t>
      </w:r>
      <w:proofErr w:type="spellStart"/>
      <w:r>
        <w:t>smallint</w:t>
      </w:r>
      <w:proofErr w:type="spellEnd"/>
      <w:r>
        <w:t xml:space="preserve">                  not null,</w:t>
      </w:r>
    </w:p>
    <w:p w14:paraId="3962C230" w14:textId="77777777" w:rsidR="008F37EE" w:rsidRDefault="008F37EE" w:rsidP="008F37EE">
      <w:pPr>
        <w:spacing w:after="0"/>
      </w:pPr>
      <w:r>
        <w:t xml:space="preserve">     PRV_QTR_OF_YR_ABBREV                 character(2)              not null,</w:t>
      </w:r>
    </w:p>
    <w:p w14:paraId="1CC08893" w14:textId="77777777" w:rsidR="008F37EE" w:rsidRDefault="008F37EE" w:rsidP="008F37EE">
      <w:pPr>
        <w:spacing w:after="0"/>
      </w:pPr>
      <w:r>
        <w:t xml:space="preserve">     PRV_QTR_AND_YR_NBR                   integer                   not null,</w:t>
      </w:r>
    </w:p>
    <w:p w14:paraId="214440C7" w14:textId="77777777" w:rsidR="008F37EE" w:rsidRDefault="008F37EE" w:rsidP="008F37EE">
      <w:pPr>
        <w:spacing w:after="0"/>
      </w:pPr>
      <w:r>
        <w:t xml:space="preserve">     PRV_QTR_AND_YR_ABBREV                character varying(20)     not null,</w:t>
      </w:r>
    </w:p>
    <w:p w14:paraId="5275CFCF" w14:textId="77777777" w:rsidR="008F37EE" w:rsidRDefault="008F37EE" w:rsidP="008F37EE">
      <w:pPr>
        <w:spacing w:after="0"/>
      </w:pPr>
      <w:r>
        <w:t xml:space="preserve">     FY_NBR                               integer,</w:t>
      </w:r>
    </w:p>
    <w:p w14:paraId="0CB216E9" w14:textId="77777777" w:rsidR="008F37EE" w:rsidRDefault="008F37EE" w:rsidP="008F37EE">
      <w:pPr>
        <w:spacing w:after="0"/>
      </w:pPr>
      <w:r>
        <w:t xml:space="preserve">     FY_BEGIN_DT                          timestamp,</w:t>
      </w:r>
    </w:p>
    <w:p w14:paraId="2725B2E6" w14:textId="77777777" w:rsidR="008F37EE" w:rsidRDefault="008F37EE" w:rsidP="008F37EE">
      <w:pPr>
        <w:spacing w:after="0"/>
      </w:pPr>
      <w:r>
        <w:t xml:space="preserve">     FY_END_DT                            timestamp,</w:t>
      </w:r>
    </w:p>
    <w:p w14:paraId="6C4CFB9E" w14:textId="77777777" w:rsidR="008F37EE" w:rsidRDefault="008F37EE" w:rsidP="008F37EE">
      <w:pPr>
        <w:spacing w:after="0"/>
      </w:pPr>
      <w:r>
        <w:t xml:space="preserve">     FISC_QTR_NBR                         </w:t>
      </w:r>
      <w:proofErr w:type="spellStart"/>
      <w:r>
        <w:t>smallint</w:t>
      </w:r>
      <w:proofErr w:type="spellEnd"/>
      <w:r>
        <w:t>,</w:t>
      </w:r>
    </w:p>
    <w:p w14:paraId="605DC2F9" w14:textId="77777777" w:rsidR="008F37EE" w:rsidRDefault="008F37EE" w:rsidP="008F37EE">
      <w:pPr>
        <w:spacing w:after="0"/>
      </w:pPr>
      <w:r>
        <w:t xml:space="preserve">     FISC_QTR_ABBREV                      character(2),</w:t>
      </w:r>
    </w:p>
    <w:p w14:paraId="080DBDED" w14:textId="77777777" w:rsidR="008F37EE" w:rsidRDefault="008F37EE" w:rsidP="008F37EE">
      <w:pPr>
        <w:spacing w:after="0"/>
      </w:pPr>
      <w:r>
        <w:t xml:space="preserve">     FISC_QTR_BEGIN_DT                    timestamp,</w:t>
      </w:r>
    </w:p>
    <w:p w14:paraId="123BDD0E" w14:textId="77777777" w:rsidR="008F37EE" w:rsidRDefault="008F37EE" w:rsidP="008F37EE">
      <w:pPr>
        <w:spacing w:after="0"/>
      </w:pPr>
      <w:r>
        <w:t xml:space="preserve">     FISC_QTR_END_DT                      timestamp,</w:t>
      </w:r>
    </w:p>
    <w:p w14:paraId="1D9C1F28" w14:textId="77777777" w:rsidR="008F37EE" w:rsidRDefault="008F37EE" w:rsidP="008F37EE">
      <w:pPr>
        <w:spacing w:after="0"/>
      </w:pPr>
      <w:r>
        <w:t xml:space="preserve">     FISC_MTH_NBR                         </w:t>
      </w:r>
      <w:proofErr w:type="spellStart"/>
      <w:r>
        <w:t>smallint</w:t>
      </w:r>
      <w:proofErr w:type="spellEnd"/>
      <w:r>
        <w:t>,</w:t>
      </w:r>
    </w:p>
    <w:p w14:paraId="0963F66F" w14:textId="77777777" w:rsidR="008F37EE" w:rsidRDefault="008F37EE" w:rsidP="008F37EE">
      <w:pPr>
        <w:spacing w:after="0"/>
      </w:pPr>
      <w:r>
        <w:t xml:space="preserve">     FISC_MTH_ABBREV                      character(3),</w:t>
      </w:r>
    </w:p>
    <w:p w14:paraId="5AF1BCF1" w14:textId="77777777" w:rsidR="008F37EE" w:rsidRDefault="008F37EE" w:rsidP="008F37EE">
      <w:pPr>
        <w:spacing w:after="0"/>
      </w:pPr>
      <w:r>
        <w:t xml:space="preserve">     FISC_MTH_NM                          character varying(30),</w:t>
      </w:r>
    </w:p>
    <w:p w14:paraId="06EA415F" w14:textId="77777777" w:rsidR="008F37EE" w:rsidRDefault="008F37EE" w:rsidP="008F37EE">
      <w:pPr>
        <w:spacing w:after="0"/>
      </w:pPr>
      <w:r>
        <w:t xml:space="preserve">     FISC_MTH_BEGIN_DT                    timestamp,</w:t>
      </w:r>
    </w:p>
    <w:p w14:paraId="63DA887D" w14:textId="77777777" w:rsidR="008F37EE" w:rsidRDefault="008F37EE" w:rsidP="008F37EE">
      <w:pPr>
        <w:spacing w:after="0"/>
      </w:pPr>
      <w:r>
        <w:t xml:space="preserve">     FISC_MTH_END_DT                      timestamp,</w:t>
      </w:r>
    </w:p>
    <w:p w14:paraId="51B31F57" w14:textId="77777777" w:rsidR="008F37EE" w:rsidRDefault="008F37EE" w:rsidP="008F37EE">
      <w:pPr>
        <w:spacing w:after="0"/>
      </w:pPr>
      <w:r>
        <w:t xml:space="preserve">     PRV_FY_NBR                           integer,</w:t>
      </w:r>
    </w:p>
    <w:p w14:paraId="5FC63714" w14:textId="77777777" w:rsidR="008F37EE" w:rsidRDefault="008F37EE" w:rsidP="008F37EE">
      <w:pPr>
        <w:spacing w:after="0"/>
      </w:pPr>
      <w:r>
        <w:t xml:space="preserve">     PRV_FY_BEGIN_DT                      timestamp,</w:t>
      </w:r>
    </w:p>
    <w:p w14:paraId="523BD860" w14:textId="77777777" w:rsidR="008F37EE" w:rsidRDefault="008F37EE" w:rsidP="008F37EE">
      <w:pPr>
        <w:spacing w:after="0"/>
      </w:pPr>
      <w:r>
        <w:t xml:space="preserve">     PRV_FY_END_DT                        timestamp,</w:t>
      </w:r>
    </w:p>
    <w:p w14:paraId="5CE8BA1B" w14:textId="77777777" w:rsidR="008F37EE" w:rsidRDefault="008F37EE" w:rsidP="008F37EE">
      <w:pPr>
        <w:spacing w:after="0"/>
      </w:pPr>
      <w:r>
        <w:t xml:space="preserve">     PRV_FISC_QTR_NBR                     </w:t>
      </w:r>
      <w:proofErr w:type="spellStart"/>
      <w:r>
        <w:t>smallint</w:t>
      </w:r>
      <w:proofErr w:type="spellEnd"/>
      <w:r>
        <w:t>,</w:t>
      </w:r>
    </w:p>
    <w:p w14:paraId="673898D7" w14:textId="77777777" w:rsidR="008F37EE" w:rsidRDefault="008F37EE" w:rsidP="008F37EE">
      <w:pPr>
        <w:spacing w:after="0"/>
      </w:pPr>
      <w:r>
        <w:t xml:space="preserve">     PRV_FISC_QTR_ABBREV                  character(2),</w:t>
      </w:r>
    </w:p>
    <w:p w14:paraId="014C53B0" w14:textId="77777777" w:rsidR="008F37EE" w:rsidRDefault="008F37EE" w:rsidP="008F37EE">
      <w:pPr>
        <w:spacing w:after="0"/>
      </w:pPr>
      <w:r>
        <w:t xml:space="preserve">     PRV_FISC_QTR_BEGIN_DT                timestamp,</w:t>
      </w:r>
    </w:p>
    <w:p w14:paraId="683349C5" w14:textId="77777777" w:rsidR="008F37EE" w:rsidRDefault="008F37EE" w:rsidP="008F37EE">
      <w:pPr>
        <w:spacing w:after="0"/>
      </w:pPr>
      <w:r>
        <w:t xml:space="preserve">     PRV_FISC_QTR_END_DT                  timestamp,</w:t>
      </w:r>
    </w:p>
    <w:p w14:paraId="12A20BAC" w14:textId="77777777" w:rsidR="008F37EE" w:rsidRDefault="008F37EE" w:rsidP="008F37EE">
      <w:pPr>
        <w:spacing w:after="0"/>
      </w:pPr>
      <w:r>
        <w:t xml:space="preserve">     PRV_FISC_MTH_NBR                     </w:t>
      </w:r>
      <w:proofErr w:type="spellStart"/>
      <w:r>
        <w:t>smallint</w:t>
      </w:r>
      <w:proofErr w:type="spellEnd"/>
      <w:r>
        <w:t>,</w:t>
      </w:r>
    </w:p>
    <w:p w14:paraId="6DA68326" w14:textId="77777777" w:rsidR="008F37EE" w:rsidRDefault="008F37EE" w:rsidP="008F37EE">
      <w:pPr>
        <w:spacing w:after="0"/>
      </w:pPr>
      <w:r>
        <w:t xml:space="preserve">     PRV_FISC_MTH_ABBREV                  character(3),</w:t>
      </w:r>
    </w:p>
    <w:p w14:paraId="28023574" w14:textId="77777777" w:rsidR="008F37EE" w:rsidRDefault="008F37EE" w:rsidP="008F37EE">
      <w:pPr>
        <w:spacing w:after="0"/>
      </w:pPr>
      <w:r>
        <w:t xml:space="preserve">     PRV_FISC_MTH_NM                      character varying(30),</w:t>
      </w:r>
    </w:p>
    <w:p w14:paraId="77C9654D" w14:textId="77777777" w:rsidR="008F37EE" w:rsidRDefault="008F37EE" w:rsidP="008F37EE">
      <w:pPr>
        <w:spacing w:after="0"/>
      </w:pPr>
      <w:r>
        <w:t xml:space="preserve">     PRV_FISC_MTH_BEGIN_DT                timestamp,</w:t>
      </w:r>
    </w:p>
    <w:p w14:paraId="044023BA" w14:textId="77777777" w:rsidR="008F37EE" w:rsidRDefault="008F37EE" w:rsidP="008F37EE">
      <w:pPr>
        <w:spacing w:after="0"/>
      </w:pPr>
      <w:r>
        <w:t xml:space="preserve">     PRV_FISC_MTH_END_DT                  timestamp,</w:t>
      </w:r>
    </w:p>
    <w:p w14:paraId="2BA747A6" w14:textId="77777777" w:rsidR="008F37EE" w:rsidRDefault="008F37EE" w:rsidP="008F37EE">
      <w:pPr>
        <w:spacing w:after="0"/>
      </w:pPr>
      <w:r>
        <w:t xml:space="preserve">     BUS_DY_IND                           numeric(1,0)              not null,</w:t>
      </w:r>
    </w:p>
    <w:p w14:paraId="4B74842B" w14:textId="77777777" w:rsidR="008F37EE" w:rsidRDefault="008F37EE" w:rsidP="008F37EE">
      <w:pPr>
        <w:spacing w:after="0"/>
      </w:pPr>
      <w:r>
        <w:t xml:space="preserve">     HOL_IND                              numeric(1,0)              not null,</w:t>
      </w:r>
    </w:p>
    <w:p w14:paraId="4FFF4FCB" w14:textId="77777777" w:rsidR="008F37EE" w:rsidRDefault="008F37EE" w:rsidP="008F37EE">
      <w:pPr>
        <w:spacing w:after="0"/>
      </w:pPr>
      <w:r>
        <w:t xml:space="preserve">     DT_ERR_IND                           numeric(1,0)              not null,</w:t>
      </w:r>
    </w:p>
    <w:p w14:paraId="10A50759" w14:textId="77777777" w:rsidR="008F37EE" w:rsidRDefault="008F37EE" w:rsidP="008F37EE">
      <w:pPr>
        <w:spacing w:after="0"/>
      </w:pPr>
      <w:r>
        <w:t xml:space="preserve">     DT_ERR_DESC                          character varying(150),</w:t>
      </w:r>
    </w:p>
    <w:p w14:paraId="2617AAB0" w14:textId="77777777" w:rsidR="008F37EE" w:rsidRDefault="008F37EE" w:rsidP="008F37EE">
      <w:pPr>
        <w:spacing w:after="0"/>
      </w:pPr>
      <w:r>
        <w:t xml:space="preserve">     ADJ_PD_IND                           numeric(1,0),</w:t>
      </w:r>
    </w:p>
    <w:p w14:paraId="74FBF51B" w14:textId="77777777" w:rsidR="008F37EE" w:rsidRDefault="008F37EE" w:rsidP="008F37EE">
      <w:pPr>
        <w:spacing w:after="0"/>
      </w:pPr>
      <w:r>
        <w:t xml:space="preserve">     CHS_ALL_YR_CURR_MTH_IND              numeric(1,0)              not null,</w:t>
      </w:r>
    </w:p>
    <w:p w14:paraId="00F6FE7B" w14:textId="77777777" w:rsidR="008F37EE" w:rsidRDefault="008F37EE" w:rsidP="008F37EE">
      <w:pPr>
        <w:spacing w:after="0"/>
      </w:pPr>
      <w:r>
        <w:t xml:space="preserve">     CHS_ALL_YR_CURR_QTR_IND              numeric(1,0)              not null,</w:t>
      </w:r>
    </w:p>
    <w:p w14:paraId="1E8D56EE" w14:textId="77777777" w:rsidR="008F37EE" w:rsidRDefault="008F37EE" w:rsidP="008F37EE">
      <w:pPr>
        <w:spacing w:after="0"/>
      </w:pPr>
      <w:r>
        <w:t xml:space="preserve">     CHS_ALL_YR_YTD_IND                   numeric(1,0)              not null,</w:t>
      </w:r>
    </w:p>
    <w:p w14:paraId="2F4C9C50" w14:textId="77777777" w:rsidR="008F37EE" w:rsidRDefault="008F37EE" w:rsidP="008F37EE">
      <w:pPr>
        <w:spacing w:after="0"/>
      </w:pPr>
      <w:r>
        <w:t xml:space="preserve">     CHS_CURR_YR_CURR_MTH_IND             numeric(1,0)              not null,</w:t>
      </w:r>
    </w:p>
    <w:p w14:paraId="291582B7" w14:textId="77777777" w:rsidR="008F37EE" w:rsidRDefault="008F37EE" w:rsidP="008F37EE">
      <w:pPr>
        <w:spacing w:after="0"/>
      </w:pPr>
      <w:r>
        <w:t xml:space="preserve">     CHS_CURR_YR_CURR_QTR_IND             numeric(1,0)              not null,</w:t>
      </w:r>
    </w:p>
    <w:p w14:paraId="394479EA" w14:textId="77777777" w:rsidR="008F37EE" w:rsidRDefault="008F37EE" w:rsidP="008F37EE">
      <w:pPr>
        <w:spacing w:after="0"/>
      </w:pPr>
      <w:r>
        <w:t xml:space="preserve">     CHS_CURR_YR_YTD_IND                  numeric(1,0)              not null,</w:t>
      </w:r>
    </w:p>
    <w:p w14:paraId="1305D685" w14:textId="77777777" w:rsidR="008F37EE" w:rsidRDefault="008F37EE" w:rsidP="008F37EE">
      <w:pPr>
        <w:spacing w:after="0"/>
      </w:pPr>
      <w:r>
        <w:t xml:space="preserve">     CHS_CURR_YR_IND                      numeric(1,0)              not null,</w:t>
      </w:r>
    </w:p>
    <w:p w14:paraId="620379A4" w14:textId="77777777" w:rsidR="008F37EE" w:rsidRDefault="008F37EE" w:rsidP="008F37EE">
      <w:pPr>
        <w:spacing w:after="0"/>
      </w:pPr>
      <w:r>
        <w:t xml:space="preserve">     CHS_FIRST_DY_MTH_DT_NBR              integer                   not null,</w:t>
      </w:r>
    </w:p>
    <w:p w14:paraId="3A5E73CD" w14:textId="77777777" w:rsidR="008F37EE" w:rsidRDefault="008F37EE" w:rsidP="008F37EE">
      <w:pPr>
        <w:spacing w:after="0"/>
      </w:pPr>
      <w:r>
        <w:t xml:space="preserve">     CHS_FY_NM                            character varying(30)     not null,</w:t>
      </w:r>
    </w:p>
    <w:p w14:paraId="548D568A" w14:textId="77777777" w:rsidR="008F37EE" w:rsidRDefault="008F37EE" w:rsidP="008F37EE">
      <w:pPr>
        <w:spacing w:after="0"/>
      </w:pPr>
      <w:r>
        <w:t xml:space="preserve">     CHS_IDX_BILL_LOAD_OFFSET_MTH_NBR     integer,</w:t>
      </w:r>
    </w:p>
    <w:p w14:paraId="4D3DC885" w14:textId="77777777" w:rsidR="008F37EE" w:rsidRDefault="008F37EE" w:rsidP="008F37EE">
      <w:pPr>
        <w:spacing w:after="0"/>
      </w:pPr>
      <w:r>
        <w:t xml:space="preserve">     CHS_IDX_BILL_LOAD_OFFSET_YR_NBR      integer,</w:t>
      </w:r>
    </w:p>
    <w:p w14:paraId="56426EBB" w14:textId="77777777" w:rsidR="008F37EE" w:rsidRDefault="008F37EE" w:rsidP="008F37EE">
      <w:pPr>
        <w:spacing w:after="0"/>
      </w:pPr>
      <w:r>
        <w:t xml:space="preserve">     CHS_LAST_DY_MTH_IND                  numeric(1,0)              not null,</w:t>
      </w:r>
    </w:p>
    <w:p w14:paraId="4D9EE2A9" w14:textId="77777777" w:rsidR="008F37EE" w:rsidRDefault="008F37EE" w:rsidP="008F37EE">
      <w:pPr>
        <w:spacing w:after="0"/>
      </w:pPr>
      <w:r>
        <w:t xml:space="preserve">     CHS_LAST_YR_CURR_MTH_IND             integer                   not null,</w:t>
      </w:r>
    </w:p>
    <w:p w14:paraId="636A485B" w14:textId="77777777" w:rsidR="008F37EE" w:rsidRDefault="008F37EE" w:rsidP="008F37EE">
      <w:pPr>
        <w:spacing w:after="0"/>
      </w:pPr>
      <w:r>
        <w:t xml:space="preserve">     CHS_LAST_YR_CURR_QTR_IND             integer                   not null,</w:t>
      </w:r>
    </w:p>
    <w:p w14:paraId="7F66B886" w14:textId="77777777" w:rsidR="008F37EE" w:rsidRDefault="008F37EE" w:rsidP="008F37EE">
      <w:pPr>
        <w:spacing w:after="0"/>
      </w:pPr>
      <w:r>
        <w:t xml:space="preserve">     CHS_LAST_YR_YTD_IND                  integer                   not null,</w:t>
      </w:r>
    </w:p>
    <w:p w14:paraId="22C1FB58" w14:textId="77777777" w:rsidR="008F37EE" w:rsidRDefault="008F37EE" w:rsidP="008F37EE">
      <w:pPr>
        <w:spacing w:after="0"/>
      </w:pPr>
      <w:r>
        <w:t xml:space="preserve">     CHS_LAST_YR_IND                      integer                   not null,</w:t>
      </w:r>
    </w:p>
    <w:p w14:paraId="06D432D1" w14:textId="77777777" w:rsidR="008F37EE" w:rsidRDefault="008F37EE" w:rsidP="008F37EE">
      <w:pPr>
        <w:spacing w:after="0"/>
      </w:pPr>
      <w:r>
        <w:t xml:space="preserve">     CHS_LAST_DY_MTH_NBR                  integer                   not null,</w:t>
      </w:r>
    </w:p>
    <w:p w14:paraId="15AE3938" w14:textId="77777777" w:rsidR="008F37EE" w:rsidRDefault="008F37EE" w:rsidP="008F37EE">
      <w:pPr>
        <w:spacing w:after="0"/>
      </w:pPr>
      <w:r>
        <w:t xml:space="preserve">     CHS_OFFSET_DY_NBR                    integer,</w:t>
      </w:r>
    </w:p>
    <w:p w14:paraId="57D5E326" w14:textId="77777777" w:rsidR="008F37EE" w:rsidRDefault="008F37EE" w:rsidP="008F37EE">
      <w:pPr>
        <w:spacing w:after="0"/>
      </w:pPr>
      <w:r>
        <w:t xml:space="preserve">     CHS_OFFSET_MTH_NBR                   integer,</w:t>
      </w:r>
    </w:p>
    <w:p w14:paraId="4377FF6C" w14:textId="77777777" w:rsidR="008F37EE" w:rsidRDefault="008F37EE" w:rsidP="008F37EE">
      <w:pPr>
        <w:spacing w:after="0"/>
      </w:pPr>
      <w:r>
        <w:t xml:space="preserve">     CHS_OFFSET_QTR_NBR                   integer,</w:t>
      </w:r>
    </w:p>
    <w:p w14:paraId="6D8EAB2C" w14:textId="77777777" w:rsidR="008F37EE" w:rsidRDefault="008F37EE" w:rsidP="008F37EE">
      <w:pPr>
        <w:spacing w:after="0"/>
      </w:pPr>
      <w:r>
        <w:t xml:space="preserve">     CHS_OFFSET_WK_NBR                    integer,</w:t>
      </w:r>
    </w:p>
    <w:p w14:paraId="1549A821" w14:textId="77777777" w:rsidR="008F37EE" w:rsidRDefault="008F37EE" w:rsidP="008F37EE">
      <w:pPr>
        <w:spacing w:after="0"/>
      </w:pPr>
      <w:r>
        <w:t xml:space="preserve">     CHS_OFFSET_YR_NBR                    integer,</w:t>
      </w:r>
    </w:p>
    <w:p w14:paraId="45C3B841" w14:textId="77777777" w:rsidR="008F37EE" w:rsidRDefault="008F37EE" w:rsidP="008F37EE">
      <w:pPr>
        <w:spacing w:after="0"/>
      </w:pPr>
      <w:r>
        <w:t xml:space="preserve">     CHS_OVRALL_DY_NBR                    integer                   not null,</w:t>
      </w:r>
    </w:p>
    <w:p w14:paraId="00806D49" w14:textId="77777777" w:rsidR="008F37EE" w:rsidRDefault="008F37EE" w:rsidP="008F37EE">
      <w:pPr>
        <w:spacing w:after="0"/>
      </w:pPr>
      <w:r>
        <w:t xml:space="preserve">     CHS_OVRALL_MTH_NBR                   integer                   not null,</w:t>
      </w:r>
    </w:p>
    <w:p w14:paraId="59ED2A90" w14:textId="77777777" w:rsidR="008F37EE" w:rsidRDefault="008F37EE" w:rsidP="008F37EE">
      <w:pPr>
        <w:spacing w:after="0"/>
      </w:pPr>
      <w:r>
        <w:t xml:space="preserve">     CHS_OVRALL_QTR_NBR                   integer                   not null,</w:t>
      </w:r>
    </w:p>
    <w:p w14:paraId="7A86B41F" w14:textId="77777777" w:rsidR="008F37EE" w:rsidRDefault="008F37EE" w:rsidP="008F37EE">
      <w:pPr>
        <w:spacing w:after="0"/>
      </w:pPr>
      <w:r>
        <w:t xml:space="preserve">     CHS_OVRALL_WK_NBR                    integer                   not null,</w:t>
      </w:r>
    </w:p>
    <w:p w14:paraId="1CB8FE74" w14:textId="77777777" w:rsidR="008F37EE" w:rsidRDefault="008F37EE" w:rsidP="008F37EE">
      <w:pPr>
        <w:spacing w:after="0"/>
      </w:pPr>
      <w:r>
        <w:t xml:space="preserve">     CHS_OVRALL_YR_NBR                    integer                   not null,</w:t>
      </w:r>
    </w:p>
    <w:p w14:paraId="00065EEB" w14:textId="77777777" w:rsidR="008F37EE" w:rsidRDefault="008F37EE" w:rsidP="008F37EE">
      <w:pPr>
        <w:spacing w:after="0"/>
      </w:pPr>
      <w:r>
        <w:t xml:space="preserve">     CHS_WK_BEGIN_DT                      timestamp,</w:t>
      </w:r>
    </w:p>
    <w:p w14:paraId="0F740862" w14:textId="77777777" w:rsidR="008F37EE" w:rsidRDefault="008F37EE" w:rsidP="008F37EE">
      <w:pPr>
        <w:spacing w:after="0"/>
      </w:pPr>
      <w:r>
        <w:t xml:space="preserve">     CHS_WK_NBR_BY_DY_NBR                 integer                   not null,</w:t>
      </w:r>
    </w:p>
    <w:p w14:paraId="7172551E" w14:textId="77777777" w:rsidR="008F37EE" w:rsidRDefault="008F37EE" w:rsidP="008F37EE">
      <w:pPr>
        <w:spacing w:after="0"/>
      </w:pPr>
      <w:r>
        <w:t xml:space="preserve">     CHS_WKDY_WKEND_DESC                  character varying(30)     not null,</w:t>
      </w:r>
    </w:p>
    <w:p w14:paraId="4A384C43" w14:textId="77777777" w:rsidR="008F37EE" w:rsidRDefault="008F37EE" w:rsidP="008F37EE">
      <w:pPr>
        <w:spacing w:after="0"/>
      </w:pPr>
      <w:r>
        <w:t xml:space="preserve">     DWM_LOAD_INFO_SK                     </w:t>
      </w:r>
      <w:proofErr w:type="spellStart"/>
      <w:r>
        <w:t>bigint</w:t>
      </w:r>
      <w:proofErr w:type="spellEnd"/>
      <w:r>
        <w:t xml:space="preserve">                    not null</w:t>
      </w:r>
    </w:p>
    <w:p w14:paraId="6CD29169" w14:textId="77777777" w:rsidR="008F37EE" w:rsidRDefault="008F37EE" w:rsidP="008F37EE">
      <w:pPr>
        <w:spacing w:after="0"/>
      </w:pPr>
      <w:r>
        <w:t>)</w:t>
      </w:r>
    </w:p>
    <w:p w14:paraId="652158A3" w14:textId="77777777" w:rsidR="008F37EE" w:rsidRDefault="008F37EE" w:rsidP="008F37EE">
      <w:pPr>
        <w:spacing w:after="0"/>
      </w:pPr>
      <w:r>
        <w:t>DISTRIBUTE ON (CAL_DK)</w:t>
      </w:r>
    </w:p>
    <w:p w14:paraId="4B5249D8" w14:textId="77777777" w:rsidR="008F37EE" w:rsidRDefault="008F37EE" w:rsidP="008F37EE">
      <w:pPr>
        <w:spacing w:after="0"/>
      </w:pPr>
      <w:r>
        <w:t>;</w:t>
      </w:r>
    </w:p>
    <w:p w14:paraId="2EE7BB23" w14:textId="77777777" w:rsidR="008F37EE" w:rsidRDefault="008F37EE" w:rsidP="008F37EE">
      <w:pPr>
        <w:spacing w:after="0"/>
      </w:pPr>
    </w:p>
    <w:p w14:paraId="0B02F520" w14:textId="77777777" w:rsidR="008F37EE" w:rsidRDefault="008F37EE" w:rsidP="008F37EE">
      <w:pPr>
        <w:spacing w:after="0"/>
      </w:pPr>
      <w:r>
        <w:t>\echo</w:t>
      </w:r>
    </w:p>
    <w:p w14:paraId="0B828413" w14:textId="77777777" w:rsidR="008F37EE" w:rsidRDefault="008F37EE" w:rsidP="008F37EE">
      <w:pPr>
        <w:spacing w:after="0"/>
      </w:pPr>
      <w:r>
        <w:t>\echo *****  Adding Primary Key Constraint:  CAL_DM</w:t>
      </w:r>
    </w:p>
    <w:p w14:paraId="29119044" w14:textId="77777777" w:rsidR="008F37EE" w:rsidRDefault="008F37EE" w:rsidP="008F37EE">
      <w:pPr>
        <w:spacing w:after="0"/>
      </w:pPr>
      <w:r>
        <w:t>ALTER TABLE CAL_DM ADD PRIMARY KEY (CAL_DK);</w:t>
      </w:r>
    </w:p>
    <w:p w14:paraId="21D83F7F" w14:textId="77777777" w:rsidR="008F37EE" w:rsidRDefault="008F37EE" w:rsidP="008F37EE">
      <w:pPr>
        <w:spacing w:after="0"/>
      </w:pPr>
    </w:p>
    <w:p w14:paraId="0008A6DC" w14:textId="77777777" w:rsidR="008F37EE" w:rsidRDefault="008F37EE" w:rsidP="008F37EE">
      <w:pPr>
        <w:spacing w:after="0"/>
      </w:pPr>
      <w:r>
        <w:t>/*</w:t>
      </w:r>
    </w:p>
    <w:p w14:paraId="66F5F07B" w14:textId="77777777" w:rsidR="008F37EE" w:rsidRDefault="008F37EE" w:rsidP="008F37EE">
      <w:pPr>
        <w:spacing w:after="0"/>
      </w:pPr>
      <w:r>
        <w:t xml:space="preserve">       Number of columns  92</w:t>
      </w:r>
    </w:p>
    <w:p w14:paraId="04177F1F" w14:textId="77777777" w:rsidR="008F37EE" w:rsidRDefault="008F37EE" w:rsidP="008F37EE">
      <w:pPr>
        <w:spacing w:after="0"/>
      </w:pPr>
      <w:r>
        <w:t xml:space="preserve"> </w:t>
      </w:r>
    </w:p>
    <w:p w14:paraId="1474809C" w14:textId="77777777" w:rsidR="008F37EE" w:rsidRDefault="008F37EE" w:rsidP="008F37EE">
      <w:pPr>
        <w:spacing w:after="0"/>
      </w:pPr>
      <w:r>
        <w:t xml:space="preserve">    (Variable) Data Size  363 - 1043</w:t>
      </w:r>
    </w:p>
    <w:p w14:paraId="5476AAED" w14:textId="77777777" w:rsidR="008F37EE" w:rsidRDefault="008F37EE" w:rsidP="008F37EE">
      <w:pPr>
        <w:spacing w:after="0"/>
      </w:pPr>
      <w:r>
        <w:t xml:space="preserve">            Row Overhead  41</w:t>
      </w:r>
    </w:p>
    <w:p w14:paraId="67882029" w14:textId="77777777" w:rsidR="008F37EE" w:rsidRDefault="008F37EE" w:rsidP="008F37EE">
      <w:pPr>
        <w:spacing w:after="0"/>
      </w:pPr>
      <w:r>
        <w:t xml:space="preserve">  ======================  =============</w:t>
      </w:r>
    </w:p>
    <w:p w14:paraId="6C46AB78" w14:textId="77777777" w:rsidR="008F37EE" w:rsidRDefault="008F37EE" w:rsidP="008F37EE">
      <w:pPr>
        <w:spacing w:after="0"/>
      </w:pPr>
      <w:r>
        <w:t xml:space="preserve">  Total Row Size (bytes)  404 - 1084</w:t>
      </w:r>
    </w:p>
    <w:p w14:paraId="6E2D0DFB" w14:textId="77777777" w:rsidR="008F37EE" w:rsidRDefault="008F37EE" w:rsidP="008F37EE">
      <w:pPr>
        <w:spacing w:after="0"/>
      </w:pPr>
      <w:r>
        <w:t>*/</w:t>
      </w:r>
    </w:p>
    <w:p w14:paraId="517E4BE5" w14:textId="77777777" w:rsidR="008F37EE" w:rsidRDefault="008F37EE" w:rsidP="008F37EE">
      <w:pPr>
        <w:spacing w:after="0"/>
      </w:pPr>
    </w:p>
    <w:p w14:paraId="753277D0" w14:textId="77777777" w:rsidR="008F37EE" w:rsidRDefault="008F37EE" w:rsidP="008F37EE">
      <w:pPr>
        <w:spacing w:after="0"/>
      </w:pPr>
      <w:r>
        <w:t>\echo</w:t>
      </w:r>
    </w:p>
    <w:p w14:paraId="2C2B6EC9" w14:textId="77777777" w:rsidR="008F37EE" w:rsidRDefault="008F37EE" w:rsidP="008F37EE">
      <w:pPr>
        <w:spacing w:after="0"/>
      </w:pPr>
      <w:r>
        <w:t>\echo *****  Creating table:  "CD_DMN"</w:t>
      </w:r>
    </w:p>
    <w:p w14:paraId="1945D131" w14:textId="77777777" w:rsidR="008F37EE" w:rsidRDefault="008F37EE" w:rsidP="008F37EE">
      <w:pPr>
        <w:spacing w:after="0"/>
      </w:pPr>
    </w:p>
    <w:p w14:paraId="2676F2CF" w14:textId="77777777" w:rsidR="008F37EE" w:rsidRDefault="008F37EE" w:rsidP="008F37EE">
      <w:pPr>
        <w:spacing w:after="0"/>
      </w:pPr>
      <w:r>
        <w:t>CREATE TABLE  CD_DMN</w:t>
      </w:r>
    </w:p>
    <w:p w14:paraId="3C4DB6E8" w14:textId="77777777" w:rsidR="008F37EE" w:rsidRDefault="008F37EE" w:rsidP="008F37EE">
      <w:pPr>
        <w:spacing w:after="0"/>
      </w:pPr>
      <w:r>
        <w:t>(</w:t>
      </w:r>
    </w:p>
    <w:p w14:paraId="0C6EB59B" w14:textId="77777777" w:rsidR="008F37EE" w:rsidRDefault="008F37EE" w:rsidP="008F37EE">
      <w:pPr>
        <w:spacing w:after="0"/>
      </w:pPr>
      <w:r>
        <w:t xml:space="preserve">     DMN_SK                     integer                    not null,</w:t>
      </w:r>
    </w:p>
    <w:p w14:paraId="0E39AE30" w14:textId="77777777" w:rsidR="008F37EE" w:rsidRDefault="008F37EE" w:rsidP="008F37EE">
      <w:pPr>
        <w:spacing w:after="0"/>
      </w:pPr>
      <w:r>
        <w:t xml:space="preserve">     DMN_NM                     character varying(30)      not null,</w:t>
      </w:r>
    </w:p>
    <w:p w14:paraId="55DC27BA" w14:textId="77777777" w:rsidR="008F37EE" w:rsidRDefault="008F37EE" w:rsidP="008F37EE">
      <w:pPr>
        <w:spacing w:after="0"/>
      </w:pPr>
      <w:r>
        <w:t xml:space="preserve">     DMN_DESC                   character varying(250)     not null,</w:t>
      </w:r>
    </w:p>
    <w:p w14:paraId="79ECDE90" w14:textId="77777777" w:rsidR="008F37EE" w:rsidRDefault="008F37EE" w:rsidP="008F37EE">
      <w:pPr>
        <w:spacing w:after="0"/>
      </w:pPr>
      <w:r>
        <w:t xml:space="preserve">     DMN_COL_NM                 character varying(1024),</w:t>
      </w:r>
    </w:p>
    <w:p w14:paraId="0F232BE8" w14:textId="77777777" w:rsidR="008F37EE" w:rsidRDefault="008F37EE" w:rsidP="008F37EE">
      <w:pPr>
        <w:spacing w:after="0"/>
      </w:pPr>
      <w:r>
        <w:t xml:space="preserve">     LOAD_INFO_SK               </w:t>
      </w:r>
      <w:proofErr w:type="spellStart"/>
      <w:r>
        <w:t>bigint</w:t>
      </w:r>
      <w:proofErr w:type="spellEnd"/>
      <w:r>
        <w:t xml:space="preserve">                     not null,</w:t>
      </w:r>
    </w:p>
    <w:p w14:paraId="535824D8" w14:textId="77777777" w:rsidR="008F37EE" w:rsidRDefault="008F37EE" w:rsidP="008F37EE">
      <w:pPr>
        <w:spacing w:after="0"/>
      </w:pPr>
      <w:r>
        <w:t xml:space="preserve">     MAP_REQD_IND               numeric(1,0)               not null,</w:t>
      </w:r>
    </w:p>
    <w:p w14:paraId="778A49D5" w14:textId="77777777" w:rsidR="008F37EE" w:rsidRDefault="008F37EE" w:rsidP="008F37EE">
      <w:pPr>
        <w:spacing w:after="0"/>
      </w:pPr>
      <w:r>
        <w:t xml:space="preserve">     TENANT_CMN_CD_OVRD_IND     numeric(1,0),</w:t>
      </w:r>
    </w:p>
    <w:p w14:paraId="0F3F68A4" w14:textId="77777777" w:rsidR="008F37EE" w:rsidRDefault="008F37EE" w:rsidP="008F37EE">
      <w:pPr>
        <w:spacing w:after="0"/>
      </w:pPr>
      <w:r>
        <w:t xml:space="preserve">     SRC_ACT_IND                integer                    not null  default 1,</w:t>
      </w:r>
    </w:p>
    <w:p w14:paraId="0E9E2396" w14:textId="77777777" w:rsidR="008F37EE" w:rsidRDefault="008F37EE" w:rsidP="008F37EE">
      <w:pPr>
        <w:spacing w:after="0"/>
      </w:pPr>
      <w:r>
        <w:t xml:space="preserve">     SRC_CRE_TS                 timestamp,</w:t>
      </w:r>
    </w:p>
    <w:p w14:paraId="63C7FA52" w14:textId="77777777" w:rsidR="008F37EE" w:rsidRDefault="008F37EE" w:rsidP="008F37EE">
      <w:pPr>
        <w:spacing w:after="0"/>
      </w:pPr>
      <w:r>
        <w:t xml:space="preserve">     SRC_UPDT_TS                timestamp</w:t>
      </w:r>
    </w:p>
    <w:p w14:paraId="09DB0AE9" w14:textId="77777777" w:rsidR="008F37EE" w:rsidRDefault="008F37EE" w:rsidP="008F37EE">
      <w:pPr>
        <w:spacing w:after="0"/>
      </w:pPr>
    </w:p>
    <w:p w14:paraId="333E4E6F" w14:textId="77777777" w:rsidR="008F37EE" w:rsidRDefault="008F37EE" w:rsidP="008F37EE">
      <w:pPr>
        <w:spacing w:after="0"/>
      </w:pPr>
      <w:r>
        <w:t xml:space="preserve">    ,Constraint CD_DMN_UK UNIQUE (DMN_NM)</w:t>
      </w:r>
    </w:p>
    <w:p w14:paraId="7853BE3B" w14:textId="77777777" w:rsidR="008F37EE" w:rsidRDefault="008F37EE" w:rsidP="008F37EE">
      <w:pPr>
        <w:spacing w:after="0"/>
      </w:pPr>
      <w:r>
        <w:t>)</w:t>
      </w:r>
    </w:p>
    <w:p w14:paraId="3FB5C955" w14:textId="77777777" w:rsidR="008F37EE" w:rsidRDefault="008F37EE" w:rsidP="008F37EE">
      <w:pPr>
        <w:spacing w:after="0"/>
      </w:pPr>
      <w:r>
        <w:t>DISTRIBUTE ON (DMN_SK)</w:t>
      </w:r>
    </w:p>
    <w:p w14:paraId="3BF98AEF" w14:textId="77777777" w:rsidR="008F37EE" w:rsidRDefault="008F37EE" w:rsidP="008F37EE">
      <w:pPr>
        <w:spacing w:after="0"/>
      </w:pPr>
      <w:r>
        <w:t>;</w:t>
      </w:r>
    </w:p>
    <w:p w14:paraId="6F53D07B" w14:textId="77777777" w:rsidR="008F37EE" w:rsidRDefault="008F37EE" w:rsidP="008F37EE">
      <w:pPr>
        <w:spacing w:after="0"/>
      </w:pPr>
    </w:p>
    <w:p w14:paraId="7D7200D5" w14:textId="77777777" w:rsidR="008F37EE" w:rsidRDefault="008F37EE" w:rsidP="008F37EE">
      <w:pPr>
        <w:spacing w:after="0"/>
      </w:pPr>
      <w:r>
        <w:t>\echo</w:t>
      </w:r>
    </w:p>
    <w:p w14:paraId="1996D8DA" w14:textId="77777777" w:rsidR="008F37EE" w:rsidRDefault="008F37EE" w:rsidP="008F37EE">
      <w:pPr>
        <w:spacing w:after="0"/>
      </w:pPr>
      <w:r>
        <w:t>\echo *****  Adding Primary Key Constraint:  CD_DMN</w:t>
      </w:r>
    </w:p>
    <w:p w14:paraId="4B09E535" w14:textId="77777777" w:rsidR="008F37EE" w:rsidRDefault="008F37EE" w:rsidP="008F37EE">
      <w:pPr>
        <w:spacing w:after="0"/>
      </w:pPr>
      <w:r>
        <w:t>ALTER TABLE CD_DMN ADD PRIMARY KEY (DMN_SK);</w:t>
      </w:r>
    </w:p>
    <w:p w14:paraId="55AAFD11" w14:textId="77777777" w:rsidR="008F37EE" w:rsidRDefault="008F37EE" w:rsidP="008F37EE">
      <w:pPr>
        <w:spacing w:after="0"/>
      </w:pPr>
    </w:p>
    <w:p w14:paraId="1BBB54B6" w14:textId="77777777" w:rsidR="008F37EE" w:rsidRDefault="008F37EE" w:rsidP="008F37EE">
      <w:pPr>
        <w:spacing w:after="0"/>
      </w:pPr>
      <w:r>
        <w:t>/*</w:t>
      </w:r>
    </w:p>
    <w:p w14:paraId="7CAD944B" w14:textId="77777777" w:rsidR="008F37EE" w:rsidRDefault="008F37EE" w:rsidP="008F37EE">
      <w:pPr>
        <w:spacing w:after="0"/>
      </w:pPr>
      <w:r>
        <w:t xml:space="preserve">       Number of columns  10</w:t>
      </w:r>
    </w:p>
    <w:p w14:paraId="2A1EFAB5" w14:textId="77777777" w:rsidR="008F37EE" w:rsidRDefault="008F37EE" w:rsidP="008F37EE">
      <w:pPr>
        <w:spacing w:after="0"/>
      </w:pPr>
      <w:r>
        <w:t xml:space="preserve"> </w:t>
      </w:r>
    </w:p>
    <w:p w14:paraId="0184B62B" w14:textId="77777777" w:rsidR="008F37EE" w:rsidRDefault="008F37EE" w:rsidP="008F37EE">
      <w:pPr>
        <w:spacing w:after="0"/>
      </w:pPr>
      <w:r>
        <w:t xml:space="preserve">    (Variable) Data Size  46 - 1350</w:t>
      </w:r>
    </w:p>
    <w:p w14:paraId="5B4D3CE0" w14:textId="77777777" w:rsidR="008F37EE" w:rsidRDefault="008F37EE" w:rsidP="008F37EE">
      <w:pPr>
        <w:spacing w:after="0"/>
      </w:pPr>
      <w:r>
        <w:t xml:space="preserve">            Row Overhead  30</w:t>
      </w:r>
    </w:p>
    <w:p w14:paraId="3D25527D" w14:textId="77777777" w:rsidR="008F37EE" w:rsidRDefault="008F37EE" w:rsidP="008F37EE">
      <w:pPr>
        <w:spacing w:after="0"/>
      </w:pPr>
      <w:r>
        <w:t xml:space="preserve">  ======================  =============</w:t>
      </w:r>
    </w:p>
    <w:p w14:paraId="5BDA670A" w14:textId="77777777" w:rsidR="008F37EE" w:rsidRDefault="008F37EE" w:rsidP="008F37EE">
      <w:pPr>
        <w:spacing w:after="0"/>
      </w:pPr>
      <w:r>
        <w:t xml:space="preserve">  Total Row Size (bytes)  76 - 1380</w:t>
      </w:r>
    </w:p>
    <w:p w14:paraId="789FB1D5" w14:textId="64AFDE78" w:rsidR="008F37EE" w:rsidRPr="008F37EE" w:rsidRDefault="008F37EE" w:rsidP="008F37EE">
      <w:pPr>
        <w:spacing w:after="0"/>
      </w:pPr>
      <w:r>
        <w:t>*/</w:t>
      </w:r>
    </w:p>
    <w:p w14:paraId="38CC4791" w14:textId="77777777" w:rsidR="008F37EE" w:rsidRDefault="008F37EE" w:rsidP="00E91CDE">
      <w:pPr>
        <w:pStyle w:val="Heading1"/>
      </w:pPr>
    </w:p>
    <w:p w14:paraId="46D578EC" w14:textId="6A64D1AA" w:rsidR="00E91CDE" w:rsidRDefault="00F57E36" w:rsidP="00E91CDE">
      <w:pPr>
        <w:pStyle w:val="Heading1"/>
      </w:pPr>
      <w:r>
        <w:t xml:space="preserve">Appendix </w:t>
      </w:r>
      <w:r w:rsidR="008F37EE">
        <w:t>B</w:t>
      </w:r>
      <w:r>
        <w:t xml:space="preserve"> – </w:t>
      </w:r>
      <w:proofErr w:type="spellStart"/>
      <w:r>
        <w:t>Load_Times</w:t>
      </w:r>
      <w:proofErr w:type="spellEnd"/>
      <w:r>
        <w:t xml:space="preserve"> Table</w:t>
      </w:r>
    </w:p>
    <w:p w14:paraId="5AA504A0" w14:textId="77777777" w:rsidR="00E91CDE" w:rsidRPr="00E91CDE" w:rsidRDefault="00E91CDE" w:rsidP="00E91CDE"/>
    <w:p w14:paraId="1C057860"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Load_Times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18E7B09A"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r>
        <w:rPr>
          <w:rFonts w:ascii="Consolas" w:hAnsi="Consolas" w:cs="Consolas"/>
          <w:color w:val="000000"/>
          <w:sz w:val="19"/>
          <w:szCs w:val="19"/>
        </w:rPr>
        <w:t xml:space="preserve"> </w:t>
      </w:r>
    </w:p>
    <w:p w14:paraId="0B6EC07E"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[Duration] </w:t>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2DB4C42"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[DWU]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r>
        <w:rPr>
          <w:rFonts w:ascii="Consolas" w:hAnsi="Consolas" w:cs="Consolas"/>
          <w:color w:val="000000"/>
          <w:sz w:val="19"/>
          <w:szCs w:val="19"/>
        </w:rPr>
        <w:t xml:space="preserve"> </w:t>
      </w:r>
    </w:p>
    <w:p w14:paraId="22095971" w14:textId="6201A941"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sidR="0074151C">
        <w:rPr>
          <w:rFonts w:ascii="Consolas" w:hAnsi="Consolas" w:cs="Consolas"/>
          <w:color w:val="000000"/>
          <w:sz w:val="19"/>
          <w:szCs w:val="19"/>
        </w:rPr>
        <w:t>[</w:t>
      </w:r>
      <w:proofErr w:type="spellStart"/>
      <w:r w:rsidR="0074151C">
        <w:rPr>
          <w:rFonts w:ascii="Consolas" w:hAnsi="Consolas" w:cs="Consolas"/>
          <w:color w:val="000000"/>
          <w:sz w:val="19"/>
          <w:szCs w:val="19"/>
        </w:rPr>
        <w:t>LoadComme</w:t>
      </w:r>
      <w:r>
        <w:rPr>
          <w:rFonts w:ascii="Consolas" w:hAnsi="Consolas" w:cs="Consolas"/>
          <w:color w:val="000000"/>
          <w:sz w:val="19"/>
          <w:szCs w:val="19"/>
        </w:rPr>
        <w:t>nt</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p>
    <w:p w14:paraId="5BB9193E" w14:textId="20AD4B3A"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p>
    <w:p w14:paraId="670A4D84"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157B3621" w14:textId="114CB3AC" w:rsidR="004A716F" w:rsidRDefault="008D679A" w:rsidP="008D679A">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HEAP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r>
        <w:rPr>
          <w:rFonts w:ascii="Consolas" w:hAnsi="Consolas" w:cs="Consolas"/>
          <w:color w:val="808080"/>
          <w:sz w:val="19"/>
          <w:szCs w:val="19"/>
        </w:rPr>
        <w:t>);</w:t>
      </w:r>
    </w:p>
    <w:p w14:paraId="019E538F" w14:textId="77777777" w:rsidR="004A716F" w:rsidRDefault="004A716F" w:rsidP="00684CE5"/>
    <w:p w14:paraId="4CA3F974" w14:textId="547DC170" w:rsidR="00617495" w:rsidRDefault="00617495" w:rsidP="00684CE5"/>
    <w:p w14:paraId="7772C3B8" w14:textId="08FD6BE5" w:rsidR="00617495" w:rsidRDefault="00617495" w:rsidP="00684CE5"/>
    <w:p w14:paraId="5292421A" w14:textId="77777777" w:rsidR="009B57FC" w:rsidRDefault="009B57FC" w:rsidP="009B57FC">
      <w:r>
        <w:tab/>
        <w:t>/***This Artifact belongs to the Data Migration Jumpstart Engineering Team***/</w:t>
      </w:r>
    </w:p>
    <w:p w14:paraId="7D20F7BF" w14:textId="4FFEC1FA" w:rsidR="00617495" w:rsidRDefault="009B57FC" w:rsidP="009B57FC">
      <w:r>
        <w:tab/>
      </w:r>
      <w:r>
        <w:tab/>
      </w:r>
      <w:bookmarkStart w:id="1" w:name="_GoBack"/>
      <w:bookmarkEnd w:id="1"/>
    </w:p>
    <w:p w14:paraId="1694D494" w14:textId="18B7CB57" w:rsidR="00617495" w:rsidRDefault="00617495" w:rsidP="00684CE5"/>
    <w:p w14:paraId="5E00764F" w14:textId="237220A7" w:rsidR="00617495" w:rsidRDefault="00617495" w:rsidP="00684CE5"/>
    <w:p w14:paraId="6C5B6A67" w14:textId="77777777" w:rsidR="00617495" w:rsidRPr="00684CE5" w:rsidRDefault="00617495" w:rsidP="00684CE5"/>
    <w:sectPr w:rsidR="00617495" w:rsidRPr="00684C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302E5" w14:textId="77777777" w:rsidR="00FD324A" w:rsidRDefault="00FD324A" w:rsidP="009B57FC">
      <w:pPr>
        <w:spacing w:after="0"/>
      </w:pPr>
      <w:r>
        <w:separator/>
      </w:r>
    </w:p>
  </w:endnote>
  <w:endnote w:type="continuationSeparator" w:id="0">
    <w:p w14:paraId="6A2B8EAA" w14:textId="77777777" w:rsidR="00FD324A" w:rsidRDefault="00FD324A" w:rsidP="009B57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BA7F8" w14:textId="77777777" w:rsidR="00FD324A" w:rsidRDefault="00FD324A" w:rsidP="009B57FC">
      <w:pPr>
        <w:spacing w:after="0"/>
      </w:pPr>
      <w:r>
        <w:separator/>
      </w:r>
    </w:p>
  </w:footnote>
  <w:footnote w:type="continuationSeparator" w:id="0">
    <w:p w14:paraId="1209D75A" w14:textId="77777777" w:rsidR="00FD324A" w:rsidRDefault="00FD324A" w:rsidP="009B57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2CF"/>
    <w:multiLevelType w:val="hybridMultilevel"/>
    <w:tmpl w:val="ED7E90BE"/>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 w15:restartNumberingAfterBreak="0">
    <w:nsid w:val="077F50D4"/>
    <w:multiLevelType w:val="hybridMultilevel"/>
    <w:tmpl w:val="565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083A"/>
    <w:multiLevelType w:val="hybridMultilevel"/>
    <w:tmpl w:val="A2AE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5175F"/>
    <w:multiLevelType w:val="hybridMultilevel"/>
    <w:tmpl w:val="5174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B3231"/>
    <w:multiLevelType w:val="hybridMultilevel"/>
    <w:tmpl w:val="85C0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6302D"/>
    <w:multiLevelType w:val="hybridMultilevel"/>
    <w:tmpl w:val="C5A0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8735D"/>
    <w:multiLevelType w:val="hybridMultilevel"/>
    <w:tmpl w:val="7EC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C1DD5"/>
    <w:multiLevelType w:val="hybridMultilevel"/>
    <w:tmpl w:val="5174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B0051"/>
    <w:multiLevelType w:val="hybridMultilevel"/>
    <w:tmpl w:val="565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17F52"/>
    <w:multiLevelType w:val="hybridMultilevel"/>
    <w:tmpl w:val="751A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32C12"/>
    <w:multiLevelType w:val="hybridMultilevel"/>
    <w:tmpl w:val="B13E103E"/>
    <w:lvl w:ilvl="0" w:tplc="6298E5AE">
      <w:start w:val="1"/>
      <w:numFmt w:val="bullet"/>
      <w:lvlText w:val="•"/>
      <w:lvlJc w:val="left"/>
      <w:pPr>
        <w:tabs>
          <w:tab w:val="num" w:pos="720"/>
        </w:tabs>
        <w:ind w:left="720" w:hanging="360"/>
      </w:pPr>
      <w:rPr>
        <w:rFonts w:ascii="Arial" w:hAnsi="Arial" w:hint="default"/>
      </w:rPr>
    </w:lvl>
    <w:lvl w:ilvl="1" w:tplc="F20C510E" w:tentative="1">
      <w:start w:val="1"/>
      <w:numFmt w:val="bullet"/>
      <w:lvlText w:val="•"/>
      <w:lvlJc w:val="left"/>
      <w:pPr>
        <w:tabs>
          <w:tab w:val="num" w:pos="1440"/>
        </w:tabs>
        <w:ind w:left="1440" w:hanging="360"/>
      </w:pPr>
      <w:rPr>
        <w:rFonts w:ascii="Arial" w:hAnsi="Arial" w:hint="default"/>
      </w:rPr>
    </w:lvl>
    <w:lvl w:ilvl="2" w:tplc="08981D38" w:tentative="1">
      <w:start w:val="1"/>
      <w:numFmt w:val="bullet"/>
      <w:lvlText w:val="•"/>
      <w:lvlJc w:val="left"/>
      <w:pPr>
        <w:tabs>
          <w:tab w:val="num" w:pos="2160"/>
        </w:tabs>
        <w:ind w:left="2160" w:hanging="360"/>
      </w:pPr>
      <w:rPr>
        <w:rFonts w:ascii="Arial" w:hAnsi="Arial" w:hint="default"/>
      </w:rPr>
    </w:lvl>
    <w:lvl w:ilvl="3" w:tplc="3FEC91BE" w:tentative="1">
      <w:start w:val="1"/>
      <w:numFmt w:val="bullet"/>
      <w:lvlText w:val="•"/>
      <w:lvlJc w:val="left"/>
      <w:pPr>
        <w:tabs>
          <w:tab w:val="num" w:pos="2880"/>
        </w:tabs>
        <w:ind w:left="2880" w:hanging="360"/>
      </w:pPr>
      <w:rPr>
        <w:rFonts w:ascii="Arial" w:hAnsi="Arial" w:hint="default"/>
      </w:rPr>
    </w:lvl>
    <w:lvl w:ilvl="4" w:tplc="96047C2C" w:tentative="1">
      <w:start w:val="1"/>
      <w:numFmt w:val="bullet"/>
      <w:lvlText w:val="•"/>
      <w:lvlJc w:val="left"/>
      <w:pPr>
        <w:tabs>
          <w:tab w:val="num" w:pos="3600"/>
        </w:tabs>
        <w:ind w:left="3600" w:hanging="360"/>
      </w:pPr>
      <w:rPr>
        <w:rFonts w:ascii="Arial" w:hAnsi="Arial" w:hint="default"/>
      </w:rPr>
    </w:lvl>
    <w:lvl w:ilvl="5" w:tplc="0EEE32C8" w:tentative="1">
      <w:start w:val="1"/>
      <w:numFmt w:val="bullet"/>
      <w:lvlText w:val="•"/>
      <w:lvlJc w:val="left"/>
      <w:pPr>
        <w:tabs>
          <w:tab w:val="num" w:pos="4320"/>
        </w:tabs>
        <w:ind w:left="4320" w:hanging="360"/>
      </w:pPr>
      <w:rPr>
        <w:rFonts w:ascii="Arial" w:hAnsi="Arial" w:hint="default"/>
      </w:rPr>
    </w:lvl>
    <w:lvl w:ilvl="6" w:tplc="AF20D3DC" w:tentative="1">
      <w:start w:val="1"/>
      <w:numFmt w:val="bullet"/>
      <w:lvlText w:val="•"/>
      <w:lvlJc w:val="left"/>
      <w:pPr>
        <w:tabs>
          <w:tab w:val="num" w:pos="5040"/>
        </w:tabs>
        <w:ind w:left="5040" w:hanging="360"/>
      </w:pPr>
      <w:rPr>
        <w:rFonts w:ascii="Arial" w:hAnsi="Arial" w:hint="default"/>
      </w:rPr>
    </w:lvl>
    <w:lvl w:ilvl="7" w:tplc="4D08B042" w:tentative="1">
      <w:start w:val="1"/>
      <w:numFmt w:val="bullet"/>
      <w:lvlText w:val="•"/>
      <w:lvlJc w:val="left"/>
      <w:pPr>
        <w:tabs>
          <w:tab w:val="num" w:pos="5760"/>
        </w:tabs>
        <w:ind w:left="5760" w:hanging="360"/>
      </w:pPr>
      <w:rPr>
        <w:rFonts w:ascii="Arial" w:hAnsi="Arial" w:hint="default"/>
      </w:rPr>
    </w:lvl>
    <w:lvl w:ilvl="8" w:tplc="4A66BE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1E4138"/>
    <w:multiLevelType w:val="hybridMultilevel"/>
    <w:tmpl w:val="7EC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F4AEA"/>
    <w:multiLevelType w:val="hybridMultilevel"/>
    <w:tmpl w:val="5AE0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F6603"/>
    <w:multiLevelType w:val="hybridMultilevel"/>
    <w:tmpl w:val="968CF1AA"/>
    <w:lvl w:ilvl="0" w:tplc="C352B044">
      <w:start w:val="1"/>
      <w:numFmt w:val="bullet"/>
      <w:lvlText w:val="•"/>
      <w:lvlJc w:val="left"/>
      <w:pPr>
        <w:tabs>
          <w:tab w:val="num" w:pos="720"/>
        </w:tabs>
        <w:ind w:left="720" w:hanging="360"/>
      </w:pPr>
      <w:rPr>
        <w:rFonts w:ascii="Arial" w:hAnsi="Arial" w:hint="default"/>
      </w:rPr>
    </w:lvl>
    <w:lvl w:ilvl="1" w:tplc="9020866C" w:tentative="1">
      <w:start w:val="1"/>
      <w:numFmt w:val="bullet"/>
      <w:lvlText w:val="•"/>
      <w:lvlJc w:val="left"/>
      <w:pPr>
        <w:tabs>
          <w:tab w:val="num" w:pos="1440"/>
        </w:tabs>
        <w:ind w:left="1440" w:hanging="360"/>
      </w:pPr>
      <w:rPr>
        <w:rFonts w:ascii="Arial" w:hAnsi="Arial" w:hint="default"/>
      </w:rPr>
    </w:lvl>
    <w:lvl w:ilvl="2" w:tplc="6D7490EA" w:tentative="1">
      <w:start w:val="1"/>
      <w:numFmt w:val="bullet"/>
      <w:lvlText w:val="•"/>
      <w:lvlJc w:val="left"/>
      <w:pPr>
        <w:tabs>
          <w:tab w:val="num" w:pos="2160"/>
        </w:tabs>
        <w:ind w:left="2160" w:hanging="360"/>
      </w:pPr>
      <w:rPr>
        <w:rFonts w:ascii="Arial" w:hAnsi="Arial" w:hint="default"/>
      </w:rPr>
    </w:lvl>
    <w:lvl w:ilvl="3" w:tplc="F5705C04" w:tentative="1">
      <w:start w:val="1"/>
      <w:numFmt w:val="bullet"/>
      <w:lvlText w:val="•"/>
      <w:lvlJc w:val="left"/>
      <w:pPr>
        <w:tabs>
          <w:tab w:val="num" w:pos="2880"/>
        </w:tabs>
        <w:ind w:left="2880" w:hanging="360"/>
      </w:pPr>
      <w:rPr>
        <w:rFonts w:ascii="Arial" w:hAnsi="Arial" w:hint="default"/>
      </w:rPr>
    </w:lvl>
    <w:lvl w:ilvl="4" w:tplc="74C2B594" w:tentative="1">
      <w:start w:val="1"/>
      <w:numFmt w:val="bullet"/>
      <w:lvlText w:val="•"/>
      <w:lvlJc w:val="left"/>
      <w:pPr>
        <w:tabs>
          <w:tab w:val="num" w:pos="3600"/>
        </w:tabs>
        <w:ind w:left="3600" w:hanging="360"/>
      </w:pPr>
      <w:rPr>
        <w:rFonts w:ascii="Arial" w:hAnsi="Arial" w:hint="default"/>
      </w:rPr>
    </w:lvl>
    <w:lvl w:ilvl="5" w:tplc="5D18D318" w:tentative="1">
      <w:start w:val="1"/>
      <w:numFmt w:val="bullet"/>
      <w:lvlText w:val="•"/>
      <w:lvlJc w:val="left"/>
      <w:pPr>
        <w:tabs>
          <w:tab w:val="num" w:pos="4320"/>
        </w:tabs>
        <w:ind w:left="4320" w:hanging="360"/>
      </w:pPr>
      <w:rPr>
        <w:rFonts w:ascii="Arial" w:hAnsi="Arial" w:hint="default"/>
      </w:rPr>
    </w:lvl>
    <w:lvl w:ilvl="6" w:tplc="EC0AF44A" w:tentative="1">
      <w:start w:val="1"/>
      <w:numFmt w:val="bullet"/>
      <w:lvlText w:val="•"/>
      <w:lvlJc w:val="left"/>
      <w:pPr>
        <w:tabs>
          <w:tab w:val="num" w:pos="5040"/>
        </w:tabs>
        <w:ind w:left="5040" w:hanging="360"/>
      </w:pPr>
      <w:rPr>
        <w:rFonts w:ascii="Arial" w:hAnsi="Arial" w:hint="default"/>
      </w:rPr>
    </w:lvl>
    <w:lvl w:ilvl="7" w:tplc="83E09DDC" w:tentative="1">
      <w:start w:val="1"/>
      <w:numFmt w:val="bullet"/>
      <w:lvlText w:val="•"/>
      <w:lvlJc w:val="left"/>
      <w:pPr>
        <w:tabs>
          <w:tab w:val="num" w:pos="5760"/>
        </w:tabs>
        <w:ind w:left="5760" w:hanging="360"/>
      </w:pPr>
      <w:rPr>
        <w:rFonts w:ascii="Arial" w:hAnsi="Arial" w:hint="default"/>
      </w:rPr>
    </w:lvl>
    <w:lvl w:ilvl="8" w:tplc="ABE27EB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
  </w:num>
  <w:num w:numId="3">
    <w:abstractNumId w:val="6"/>
  </w:num>
  <w:num w:numId="4">
    <w:abstractNumId w:val="8"/>
  </w:num>
  <w:num w:numId="5">
    <w:abstractNumId w:val="7"/>
  </w:num>
  <w:num w:numId="6">
    <w:abstractNumId w:val="10"/>
  </w:num>
  <w:num w:numId="7">
    <w:abstractNumId w:val="13"/>
  </w:num>
  <w:num w:numId="8">
    <w:abstractNumId w:val="4"/>
  </w:num>
  <w:num w:numId="9">
    <w:abstractNumId w:val="3"/>
  </w:num>
  <w:num w:numId="10">
    <w:abstractNumId w:val="0"/>
  </w:num>
  <w:num w:numId="11">
    <w:abstractNumId w:val="9"/>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log" w:val="1"/>
  </w:docVars>
  <w:rsids>
    <w:rsidRoot w:val="005077C2"/>
    <w:rsid w:val="000275C7"/>
    <w:rsid w:val="000525CB"/>
    <w:rsid w:val="000632FF"/>
    <w:rsid w:val="00074C78"/>
    <w:rsid w:val="0007597E"/>
    <w:rsid w:val="000B1243"/>
    <w:rsid w:val="000D6A47"/>
    <w:rsid w:val="000E248E"/>
    <w:rsid w:val="000F0848"/>
    <w:rsid w:val="00110672"/>
    <w:rsid w:val="001248E3"/>
    <w:rsid w:val="00135830"/>
    <w:rsid w:val="001457D1"/>
    <w:rsid w:val="00152AB5"/>
    <w:rsid w:val="0016363C"/>
    <w:rsid w:val="001B335E"/>
    <w:rsid w:val="001C0C66"/>
    <w:rsid w:val="002176EE"/>
    <w:rsid w:val="002411D7"/>
    <w:rsid w:val="0026682E"/>
    <w:rsid w:val="0027523E"/>
    <w:rsid w:val="00291F86"/>
    <w:rsid w:val="002C10DF"/>
    <w:rsid w:val="002C159C"/>
    <w:rsid w:val="002E43C0"/>
    <w:rsid w:val="002F047E"/>
    <w:rsid w:val="003004AE"/>
    <w:rsid w:val="00314BEE"/>
    <w:rsid w:val="00324FB0"/>
    <w:rsid w:val="00325F45"/>
    <w:rsid w:val="00326CC7"/>
    <w:rsid w:val="0036357B"/>
    <w:rsid w:val="003A6F77"/>
    <w:rsid w:val="003E4F24"/>
    <w:rsid w:val="003F72F4"/>
    <w:rsid w:val="004003A5"/>
    <w:rsid w:val="00433BF9"/>
    <w:rsid w:val="00447DBF"/>
    <w:rsid w:val="00473FE7"/>
    <w:rsid w:val="00492C61"/>
    <w:rsid w:val="004933F9"/>
    <w:rsid w:val="004A716F"/>
    <w:rsid w:val="004B37EA"/>
    <w:rsid w:val="004B5EAF"/>
    <w:rsid w:val="005016AA"/>
    <w:rsid w:val="00505052"/>
    <w:rsid w:val="005077C2"/>
    <w:rsid w:val="00512F69"/>
    <w:rsid w:val="0052347D"/>
    <w:rsid w:val="005374CF"/>
    <w:rsid w:val="005467C2"/>
    <w:rsid w:val="00583778"/>
    <w:rsid w:val="00617495"/>
    <w:rsid w:val="0062437F"/>
    <w:rsid w:val="00633C3D"/>
    <w:rsid w:val="00636484"/>
    <w:rsid w:val="0066358B"/>
    <w:rsid w:val="00674E5A"/>
    <w:rsid w:val="00684CE5"/>
    <w:rsid w:val="006B4081"/>
    <w:rsid w:val="006B7173"/>
    <w:rsid w:val="006D5D34"/>
    <w:rsid w:val="006D729D"/>
    <w:rsid w:val="006E0C71"/>
    <w:rsid w:val="0071266E"/>
    <w:rsid w:val="00723629"/>
    <w:rsid w:val="00735956"/>
    <w:rsid w:val="0074151C"/>
    <w:rsid w:val="00741D81"/>
    <w:rsid w:val="00742470"/>
    <w:rsid w:val="00747F26"/>
    <w:rsid w:val="00752F51"/>
    <w:rsid w:val="00777395"/>
    <w:rsid w:val="007C016C"/>
    <w:rsid w:val="007E3329"/>
    <w:rsid w:val="007E5D9A"/>
    <w:rsid w:val="007E619A"/>
    <w:rsid w:val="007F6CAF"/>
    <w:rsid w:val="00802ABB"/>
    <w:rsid w:val="00803AB7"/>
    <w:rsid w:val="00822540"/>
    <w:rsid w:val="0082314F"/>
    <w:rsid w:val="0083487A"/>
    <w:rsid w:val="00834CA6"/>
    <w:rsid w:val="0084125C"/>
    <w:rsid w:val="0085227D"/>
    <w:rsid w:val="00863D16"/>
    <w:rsid w:val="00876564"/>
    <w:rsid w:val="008C51FF"/>
    <w:rsid w:val="008C7A4B"/>
    <w:rsid w:val="008D385F"/>
    <w:rsid w:val="008D679A"/>
    <w:rsid w:val="008D718B"/>
    <w:rsid w:val="008F37EE"/>
    <w:rsid w:val="00934D48"/>
    <w:rsid w:val="0094002B"/>
    <w:rsid w:val="00993BA4"/>
    <w:rsid w:val="009B1430"/>
    <w:rsid w:val="009B57FC"/>
    <w:rsid w:val="009E016F"/>
    <w:rsid w:val="009E73ED"/>
    <w:rsid w:val="00A14E33"/>
    <w:rsid w:val="00A5712A"/>
    <w:rsid w:val="00A64C34"/>
    <w:rsid w:val="00A730D8"/>
    <w:rsid w:val="00AC36F1"/>
    <w:rsid w:val="00AE599B"/>
    <w:rsid w:val="00B2093C"/>
    <w:rsid w:val="00B5183D"/>
    <w:rsid w:val="00B832DD"/>
    <w:rsid w:val="00BC65D4"/>
    <w:rsid w:val="00BF232B"/>
    <w:rsid w:val="00CB2C7F"/>
    <w:rsid w:val="00CB5CA2"/>
    <w:rsid w:val="00D22A0A"/>
    <w:rsid w:val="00D952D9"/>
    <w:rsid w:val="00DA1D4F"/>
    <w:rsid w:val="00DD5629"/>
    <w:rsid w:val="00DE01BF"/>
    <w:rsid w:val="00E10838"/>
    <w:rsid w:val="00E24A56"/>
    <w:rsid w:val="00E65834"/>
    <w:rsid w:val="00E70FE6"/>
    <w:rsid w:val="00E91CDE"/>
    <w:rsid w:val="00E96A94"/>
    <w:rsid w:val="00EB1437"/>
    <w:rsid w:val="00F10D13"/>
    <w:rsid w:val="00F3314E"/>
    <w:rsid w:val="00F57E36"/>
    <w:rsid w:val="00F751CF"/>
    <w:rsid w:val="00F854DB"/>
    <w:rsid w:val="00FA3573"/>
    <w:rsid w:val="00FA36D2"/>
    <w:rsid w:val="00FB04FD"/>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65C95"/>
  <w15:docId w15:val="{E70800AA-DCE3-4C2A-A64B-03C75EF4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5"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unhideWhenUsed="1"/>
    <w:lsdException w:name="HTML Variable" w:semiHidden="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lsdException w:name="Mention" w:semiHidden="1"/>
    <w:lsdException w:name="Smart Hyperlink" w:semiHidden="1"/>
    <w:lsdException w:name="Hashtag" w:semiHidden="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934D48"/>
    <w:rPr>
      <w:color w:val="0563C1" w:themeColor="hyperlink"/>
      <w:u w:val="single"/>
    </w:rPr>
  </w:style>
  <w:style w:type="character" w:styleId="Mention">
    <w:name w:val="Mention"/>
    <w:basedOn w:val="DefaultParagraphFont"/>
    <w:uiPriority w:val="99"/>
    <w:semiHidden/>
    <w:rsid w:val="00934D48"/>
    <w:rPr>
      <w:color w:val="2B579A"/>
      <w:shd w:val="clear" w:color="auto" w:fill="E6E6E6"/>
    </w:rPr>
  </w:style>
  <w:style w:type="character" w:styleId="FollowedHyperlink">
    <w:name w:val="FollowedHyperlink"/>
    <w:basedOn w:val="DefaultParagraphFont"/>
    <w:uiPriority w:val="99"/>
    <w:semiHidden/>
    <w:rsid w:val="00934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65262">
      <w:bodyDiv w:val="1"/>
      <w:marLeft w:val="0"/>
      <w:marRight w:val="0"/>
      <w:marTop w:val="0"/>
      <w:marBottom w:val="0"/>
      <w:divBdr>
        <w:top w:val="none" w:sz="0" w:space="0" w:color="auto"/>
        <w:left w:val="none" w:sz="0" w:space="0" w:color="auto"/>
        <w:bottom w:val="none" w:sz="0" w:space="0" w:color="auto"/>
        <w:right w:val="none" w:sz="0" w:space="0" w:color="auto"/>
      </w:divBdr>
      <w:divsChild>
        <w:div w:id="1052968367">
          <w:marLeft w:val="360"/>
          <w:marRight w:val="0"/>
          <w:marTop w:val="200"/>
          <w:marBottom w:val="0"/>
          <w:divBdr>
            <w:top w:val="none" w:sz="0" w:space="0" w:color="auto"/>
            <w:left w:val="none" w:sz="0" w:space="0" w:color="auto"/>
            <w:bottom w:val="none" w:sz="0" w:space="0" w:color="auto"/>
            <w:right w:val="none" w:sz="0" w:space="0" w:color="auto"/>
          </w:divBdr>
        </w:div>
      </w:divsChild>
    </w:div>
    <w:div w:id="167990855">
      <w:bodyDiv w:val="1"/>
      <w:marLeft w:val="0"/>
      <w:marRight w:val="0"/>
      <w:marTop w:val="0"/>
      <w:marBottom w:val="0"/>
      <w:divBdr>
        <w:top w:val="none" w:sz="0" w:space="0" w:color="auto"/>
        <w:left w:val="none" w:sz="0" w:space="0" w:color="auto"/>
        <w:bottom w:val="none" w:sz="0" w:space="0" w:color="auto"/>
        <w:right w:val="none" w:sz="0" w:space="0" w:color="auto"/>
      </w:divBdr>
      <w:divsChild>
        <w:div w:id="593369143">
          <w:marLeft w:val="360"/>
          <w:marRight w:val="0"/>
          <w:marTop w:val="200"/>
          <w:marBottom w:val="0"/>
          <w:divBdr>
            <w:top w:val="none" w:sz="0" w:space="0" w:color="auto"/>
            <w:left w:val="none" w:sz="0" w:space="0" w:color="auto"/>
            <w:bottom w:val="none" w:sz="0" w:space="0" w:color="auto"/>
            <w:right w:val="none" w:sz="0" w:space="0" w:color="auto"/>
          </w:divBdr>
        </w:div>
      </w:divsChild>
    </w:div>
    <w:div w:id="630865139">
      <w:bodyDiv w:val="1"/>
      <w:marLeft w:val="0"/>
      <w:marRight w:val="0"/>
      <w:marTop w:val="0"/>
      <w:marBottom w:val="0"/>
      <w:divBdr>
        <w:top w:val="none" w:sz="0" w:space="0" w:color="auto"/>
        <w:left w:val="none" w:sz="0" w:space="0" w:color="auto"/>
        <w:bottom w:val="none" w:sz="0" w:space="0" w:color="auto"/>
        <w:right w:val="none" w:sz="0" w:space="0" w:color="auto"/>
      </w:divBdr>
    </w:div>
    <w:div w:id="1613855137">
      <w:bodyDiv w:val="1"/>
      <w:marLeft w:val="0"/>
      <w:marRight w:val="0"/>
      <w:marTop w:val="0"/>
      <w:marBottom w:val="0"/>
      <w:divBdr>
        <w:top w:val="none" w:sz="0" w:space="0" w:color="auto"/>
        <w:left w:val="none" w:sz="0" w:space="0" w:color="auto"/>
        <w:bottom w:val="none" w:sz="0" w:space="0" w:color="auto"/>
        <w:right w:val="none" w:sz="0" w:space="0" w:color="auto"/>
      </w:divBdr>
      <w:divsChild>
        <w:div w:id="87145408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AA8C0982-5534-434E-852D-95F34A133049}"/>
      </w:docPartPr>
      <w:docPartBody>
        <w:p w:rsidR="008E5B50" w:rsidRDefault="00F76A34">
          <w:r w:rsidRPr="00812D6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81D"/>
    <w:rsid w:val="000C232C"/>
    <w:rsid w:val="004E781D"/>
    <w:rsid w:val="004F3802"/>
    <w:rsid w:val="00574BB0"/>
    <w:rsid w:val="008E5B50"/>
    <w:rsid w:val="009D5276"/>
    <w:rsid w:val="00F7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A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logPostInfo xmlns="http://www.microsoft.com/Office/Word/BlogTool">
  <PostTitle>Converting Netezza DDL to SQL Data Warehouse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6" ma:contentTypeDescription="Create a new document." ma:contentTypeScope="" ma:versionID="037a4a868adf4a06b37c3eabca9a8e2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2089f6b2e85e90b2e677d9898bf0cc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666A12-D99F-4976-ABDD-74E7E99BEF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A74DB2-E704-4959-90EB-C832B03C7018}">
  <ds:schemaRefs>
    <ds:schemaRef ds:uri="http://schemas.microsoft.com/sharepoint/v3/contenttype/forms"/>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B50FB900-46FF-4265-9CCC-2DBE73C8E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Blog.dotx</Template>
  <TotalTime>349</TotalTime>
  <Pages>1</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Davanum</dc:creator>
  <cp:keywords/>
  <dc:description/>
  <cp:lastModifiedBy>Vijay Kumar</cp:lastModifiedBy>
  <cp:revision>10</cp:revision>
  <dcterms:created xsi:type="dcterms:W3CDTF">2017-04-26T19:47:00Z</dcterms:created>
  <dcterms:modified xsi:type="dcterms:W3CDTF">2020-01-18T08:09:00Z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ContentTypeId">
    <vt:lpwstr>0x0101001663038BF9716642BCA9BEDEEEE991E8</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vijku@microsoft.com</vt:lpwstr>
  </property>
  <property fmtid="{D5CDD505-2E9C-101B-9397-08002B2CF9AE}" pid="7" name="MSIP_Label_f42aa342-8706-4288-bd11-ebb85995028c_SetDate">
    <vt:lpwstr>2020-01-18T08:09:09.9065407Z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dca069dd-7dfe-432e-8032-6e9ab205d073</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